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091B2B" w:rsidRPr="0048311D" w:rsidRDefault="00242CAE">
      <w:pPr>
        <w:pStyle w:val="TOC1"/>
        <w:rPr>
          <w:rFonts w:eastAsiaTheme="minorEastAsia" w:cs="Arial"/>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448909929" w:history="1">
        <w:r w:rsidR="00091B2B" w:rsidRPr="0048311D">
          <w:rPr>
            <w:rStyle w:val="Hyperlink"/>
            <w:rFonts w:cs="Arial"/>
            <w:noProof/>
          </w:rPr>
          <w:t>Getting Started</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_Toc448909929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0" w:history="1">
        <w:r w:rsidR="00091B2B" w:rsidRPr="0048311D">
          <w:rPr>
            <w:rStyle w:val="Hyperlink"/>
            <w:rFonts w:cs="Arial"/>
            <w:noProof/>
          </w:rPr>
          <w:t>Overview</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_Toc448909930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1" w:history="1">
        <w:r w:rsidR="00E8700D" w:rsidRPr="0048311D">
          <w:rPr>
            <w:rStyle w:val="Hyperlink"/>
            <w:rFonts w:cs="Arial"/>
            <w:noProof/>
          </w:rPr>
          <w:t>Setup Checklist for JPA</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_Toc448909931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2" w:history="1">
        <w:r w:rsidR="00091B2B" w:rsidRPr="0048311D">
          <w:rPr>
            <w:rStyle w:val="Hyperlink"/>
            <w:rFonts w:cs="Arial"/>
            <w:noProof/>
          </w:rPr>
          <w:t>Instructions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_Toc448909932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3" w:history="1">
        <w:r w:rsidR="00091B2B" w:rsidRPr="0048311D">
          <w:rPr>
            <w:rStyle w:val="Hyperlink"/>
            <w:rFonts w:cs="Arial"/>
            <w:noProof/>
          </w:rPr>
          <w:t>Learning More</w:t>
        </w:r>
        <w:r w:rsidR="00091B2B" w:rsidRPr="0048311D">
          <w:rPr>
            <w:rFonts w:cs="Arial"/>
            <w:noProof/>
            <w:webHidden/>
          </w:rPr>
          <w:tab/>
        </w:r>
        <w:r w:rsidR="00DF5DD9" w:rsidRPr="0048311D">
          <w:rPr>
            <w:rFonts w:cs="Arial"/>
            <w:noProof/>
            <w:webHidden/>
          </w:rPr>
          <w:t>3</w:t>
        </w:r>
      </w:hyperlink>
    </w:p>
    <w:p w:rsidR="00DF5DD9" w:rsidRPr="0048311D" w:rsidRDefault="00DF5DD9">
      <w:pPr>
        <w:pStyle w:val="TOC1"/>
        <w:tabs>
          <w:tab w:val="left" w:pos="1540"/>
        </w:tabs>
        <w:rPr>
          <w:rFonts w:cs="Arial"/>
        </w:rPr>
      </w:pPr>
    </w:p>
    <w:p w:rsidR="00091B2B" w:rsidRPr="0048311D" w:rsidRDefault="00242CAE">
      <w:pPr>
        <w:pStyle w:val="TOC1"/>
        <w:tabs>
          <w:tab w:val="left" w:pos="1540"/>
        </w:tabs>
        <w:rPr>
          <w:rFonts w:cs="Arial"/>
          <w:noProof/>
        </w:rPr>
      </w:pPr>
      <w:hyperlink w:anchor="_Toc448909935" w:history="1">
        <w:r w:rsidR="00091B2B" w:rsidRPr="0048311D">
          <w:rPr>
            <w:rStyle w:val="Hyperlink"/>
            <w:rFonts w:cs="Arial"/>
            <w:noProof/>
          </w:rPr>
          <w:t>Lab 1.</w:t>
        </w:r>
        <w:r w:rsidR="00091B2B" w:rsidRPr="0048311D">
          <w:rPr>
            <w:rFonts w:eastAsiaTheme="minorEastAsia" w:cs="Arial"/>
            <w:i w:val="0"/>
            <w:noProof/>
            <w:sz w:val="22"/>
            <w:szCs w:val="22"/>
          </w:rPr>
          <w:tab/>
        </w:r>
        <w:r w:rsidR="00DF5DD9" w:rsidRPr="0048311D">
          <w:rPr>
            <w:rFonts w:cs="Arial"/>
          </w:rPr>
          <w:t>JPA Application using Eclipse IDE</w:t>
        </w:r>
        <w:r w:rsidR="00091B2B" w:rsidRPr="0048311D">
          <w:rPr>
            <w:rFonts w:cs="Arial"/>
            <w:noProof/>
            <w:webHidden/>
          </w:rPr>
          <w:tab/>
        </w:r>
        <w:r w:rsidR="00DF5DD9" w:rsidRPr="0048311D">
          <w:rPr>
            <w:rFonts w:cs="Arial"/>
            <w:noProof/>
            <w:webHidden/>
          </w:rPr>
          <w:t>4</w:t>
        </w:r>
      </w:hyperlink>
    </w:p>
    <w:p w:rsidR="00A44A6E" w:rsidRPr="0048311D" w:rsidRDefault="00A44A6E" w:rsidP="00A44A6E">
      <w:pPr>
        <w:rPr>
          <w:rFonts w:eastAsiaTheme="minorEastAsia" w:cs="Arial"/>
        </w:rPr>
      </w:pPr>
    </w:p>
    <w:p w:rsidR="00091B2B" w:rsidRPr="0048311D" w:rsidRDefault="00242CAE">
      <w:pPr>
        <w:pStyle w:val="TOC1"/>
        <w:tabs>
          <w:tab w:val="left" w:pos="1540"/>
        </w:tabs>
        <w:rPr>
          <w:rFonts w:eastAsiaTheme="minorEastAsia" w:cs="Arial"/>
          <w:i w:val="0"/>
          <w:noProof/>
          <w:sz w:val="22"/>
          <w:szCs w:val="22"/>
        </w:rPr>
      </w:pPr>
      <w:hyperlink w:anchor="_Toc448909939" w:history="1">
        <w:r w:rsidR="00091B2B" w:rsidRPr="0048311D">
          <w:rPr>
            <w:rStyle w:val="Hyperlink"/>
            <w:rFonts w:cs="Arial"/>
            <w:noProof/>
          </w:rPr>
          <w:t>Lab 2.</w:t>
        </w:r>
        <w:r w:rsidR="00091B2B" w:rsidRPr="0048311D">
          <w:rPr>
            <w:rFonts w:eastAsiaTheme="minorEastAsia" w:cs="Arial"/>
            <w:i w:val="0"/>
            <w:noProof/>
            <w:sz w:val="22"/>
            <w:szCs w:val="22"/>
          </w:rPr>
          <w:tab/>
        </w:r>
        <w:r w:rsidR="00DF5DD9" w:rsidRPr="0048311D">
          <w:rPr>
            <w:rFonts w:cs="Arial"/>
          </w:rPr>
          <w:t>Working with JPA Association and queries</w:t>
        </w:r>
        <w:r w:rsidR="00091B2B" w:rsidRPr="0048311D">
          <w:rPr>
            <w:rFonts w:cs="Arial"/>
            <w:noProof/>
            <w:webHidden/>
          </w:rPr>
          <w:tab/>
        </w:r>
        <w:r w:rsidR="00DF5DD9" w:rsidRPr="0048311D">
          <w:rPr>
            <w:rFonts w:cs="Arial"/>
            <w:noProof/>
            <w:webHidden/>
          </w:rPr>
          <w:t>9</w:t>
        </w:r>
      </w:hyperlink>
    </w:p>
    <w:p w:rsidR="00091B2B" w:rsidRPr="0048311D" w:rsidRDefault="00091B2B">
      <w:pPr>
        <w:pStyle w:val="TOC1"/>
        <w:rPr>
          <w:rFonts w:eastAsiaTheme="minorEastAsia" w:cs="Arial"/>
          <w:i w:val="0"/>
          <w:noProof/>
          <w:sz w:val="22"/>
          <w:szCs w:val="22"/>
        </w:rPr>
      </w:pPr>
    </w:p>
    <w:p w:rsidR="00091B2B" w:rsidRPr="0048311D" w:rsidRDefault="00242CAE">
      <w:pPr>
        <w:pStyle w:val="TOC1"/>
        <w:rPr>
          <w:rFonts w:eastAsiaTheme="minorEastAsia" w:cs="Arial"/>
          <w:i w:val="0"/>
          <w:noProof/>
          <w:sz w:val="22"/>
          <w:szCs w:val="22"/>
        </w:rPr>
      </w:pPr>
      <w:hyperlink w:anchor="_Toc448909942" w:history="1">
        <w:r w:rsidR="00091B2B" w:rsidRPr="0048311D">
          <w:rPr>
            <w:rStyle w:val="Hyperlink"/>
            <w:rFonts w:cs="Arial"/>
            <w:noProof/>
          </w:rPr>
          <w:t>Appendices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_Toc448909942 \h </w:instrText>
        </w:r>
        <w:r w:rsidRPr="0048311D">
          <w:rPr>
            <w:rFonts w:cs="Arial"/>
            <w:noProof/>
            <w:webHidden/>
          </w:rPr>
        </w:r>
        <w:r w:rsidRPr="0048311D">
          <w:rPr>
            <w:rFonts w:cs="Arial"/>
            <w:noProof/>
            <w:webHidden/>
          </w:rPr>
          <w:fldChar w:fldCharType="separate"/>
        </w:r>
        <w:r w:rsidR="00091B2B" w:rsidRPr="0048311D">
          <w:rPr>
            <w:rFonts w:cs="Arial"/>
            <w:noProof/>
            <w:webHidden/>
          </w:rPr>
          <w:t>1</w:t>
        </w:r>
        <w:r w:rsidR="00DF5DD9" w:rsidRPr="0048311D">
          <w:rPr>
            <w:rFonts w:cs="Arial"/>
            <w:noProof/>
            <w:webHidden/>
          </w:rPr>
          <w:t>0</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43" w:history="1">
        <w:r w:rsidR="00091B2B" w:rsidRPr="0048311D">
          <w:rPr>
            <w:rStyle w:val="Hyperlink"/>
            <w:rFonts w:cs="Arial"/>
            <w:noProof/>
          </w:rPr>
          <w:t xml:space="preserve">Appendix A: </w:t>
        </w:r>
        <w:r w:rsidR="00DF5DD9" w:rsidRPr="0048311D">
          <w:rPr>
            <w:rStyle w:val="Hyperlink"/>
            <w:rFonts w:cs="Arial"/>
            <w:noProof/>
          </w:rPr>
          <w:t>Naming Conventions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_Toc448909943 \h </w:instrText>
        </w:r>
        <w:r w:rsidRPr="0048311D">
          <w:rPr>
            <w:rFonts w:cs="Arial"/>
            <w:noProof/>
            <w:webHidden/>
          </w:rPr>
        </w:r>
        <w:r w:rsidRPr="0048311D">
          <w:rPr>
            <w:rFonts w:cs="Arial"/>
            <w:noProof/>
            <w:webHidden/>
          </w:rPr>
          <w:fldChar w:fldCharType="separate"/>
        </w:r>
        <w:r w:rsidR="00091B2B" w:rsidRPr="0048311D">
          <w:rPr>
            <w:rFonts w:cs="Arial"/>
            <w:noProof/>
            <w:webHidden/>
          </w:rPr>
          <w:t>1</w:t>
        </w:r>
        <w:r w:rsidR="00DF5DD9" w:rsidRPr="0048311D">
          <w:rPr>
            <w:rFonts w:cs="Arial"/>
            <w:noProof/>
            <w:webHidden/>
          </w:rPr>
          <w:t>0</w:t>
        </w:r>
        <w:r w:rsidRPr="0048311D">
          <w:rPr>
            <w:rFonts w:cs="Arial"/>
            <w:noProof/>
            <w:webHidden/>
          </w:rPr>
          <w:fldChar w:fldCharType="end"/>
        </w:r>
      </w:hyperlink>
    </w:p>
    <w:p w:rsidR="00091B2B" w:rsidRPr="0048311D" w:rsidRDefault="00091B2B">
      <w:pPr>
        <w:pStyle w:val="TOC2"/>
        <w:tabs>
          <w:tab w:val="right" w:leader="dot" w:pos="8630"/>
        </w:tabs>
        <w:rPr>
          <w:rFonts w:eastAsiaTheme="minorEastAsia" w:cs="Arial"/>
          <w:i w:val="0"/>
          <w:noProof/>
          <w:sz w:val="22"/>
          <w:szCs w:val="22"/>
        </w:rPr>
      </w:pPr>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448909929"/>
      <w:r w:rsidR="0026348A" w:rsidRPr="0048311D">
        <w:rPr>
          <w:rFonts w:cs="Arial"/>
        </w:rPr>
        <w:lastRenderedPageBreak/>
        <w:t>Getting Started</w:t>
      </w:r>
      <w:bookmarkEnd w:id="9"/>
    </w:p>
    <w:p w:rsidR="00845D19" w:rsidRPr="0048311D" w:rsidRDefault="001B55F0" w:rsidP="00010742">
      <w:pPr>
        <w:pStyle w:val="Heading2"/>
      </w:pPr>
      <w:bookmarkStart w:id="10" w:name="_Toc44890993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44890993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44890993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bookmarkStart w:id="15" w:name="_Toc448909933"/>
    </w:p>
    <w:p w:rsidR="00BC1E4F" w:rsidRPr="0048311D" w:rsidRDefault="00BC1E4F" w:rsidP="00010742">
      <w:pPr>
        <w:pStyle w:val="Heading2"/>
      </w:pPr>
      <w:r w:rsidRPr="0048311D">
        <w:t xml:space="preserve">Learning More </w:t>
      </w:r>
      <w:bookmarkEnd w:id="15"/>
    </w:p>
    <w:p w:rsidR="003105C6" w:rsidRPr="0048311D" w:rsidRDefault="00242CAE"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242CAE"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48311D" w:rsidRDefault="0076765B" w:rsidP="00010742">
      <w:pPr>
        <w:pStyle w:val="MainTitle-Numbered"/>
        <w:rPr>
          <w:rFonts w:cs="Arial"/>
        </w:rPr>
      </w:pPr>
      <w:r w:rsidRPr="0048311D">
        <w:rPr>
          <w:rFonts w:cs="Arial"/>
        </w:rPr>
        <w:lastRenderedPageBreak/>
        <w:t>JPA Application using Eclipse IDE</w:t>
      </w:r>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6" w:name="_Toc448909936"/>
      <w:r w:rsidRPr="0048311D">
        <w:t>1.1</w:t>
      </w:r>
      <w:r w:rsidR="009F1A3D" w:rsidRPr="0048311D">
        <w:t xml:space="preserve">: </w:t>
      </w:r>
      <w:bookmarkEnd w:id="16"/>
      <w:r w:rsidR="00EA2C5A" w:rsidRPr="0048311D">
        <w:t xml:space="preserve">Getting started with JPA in Eclipse.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F35FCA" w:rsidRPr="0048311D" w:rsidRDefault="00B10F72" w:rsidP="00337986">
      <w:pPr>
        <w:pStyle w:val="StylePara"/>
        <w:rPr>
          <w:rStyle w:val="Code"/>
          <w:rFonts w:ascii="Arial" w:hAnsi="Arial"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p>
    <w:p w:rsidR="00EB009B" w:rsidRPr="0048311D" w:rsidRDefault="00EA2C5A" w:rsidP="006817C0">
      <w:pPr>
        <w:pStyle w:val="StyleArialLeft05Linespacing15lines"/>
        <w:jc w:val="center"/>
        <w:rPr>
          <w:rFonts w:cs="Arial"/>
        </w:rPr>
      </w:pPr>
      <w:r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7"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7"/>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18"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18"/>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19" w:name="_Toc448909951"/>
      <w:bookmarkStart w:id="20" w:name="_Toc208042724"/>
      <w:bookmarkStart w:id="21" w:name="_Toc208042748"/>
      <w:bookmarkStart w:id="22" w:name="_Toc208042803"/>
      <w:bookmarkStart w:id="23"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19"/>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0"/>
    <w:bookmarkEnd w:id="21"/>
    <w:bookmarkEnd w:id="22"/>
    <w:bookmarkEnd w:id="23"/>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4"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4"/>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242CAE" w:rsidP="00213687">
      <w:pPr>
        <w:pStyle w:val="StylePara"/>
        <w:rPr>
          <w:rFonts w:cs="Arial"/>
        </w:rPr>
      </w:pPr>
      <w:bookmarkStart w:id="25" w:name="_GoBack"/>
      <w:bookmarkEnd w:id="25"/>
      <w:r w:rsidRPr="0048311D">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6"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6"/>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242CAE" w:rsidP="00A2727F">
      <w:pPr>
        <w:rPr>
          <w:rFonts w:cs="Arial"/>
        </w:rPr>
      </w:pPr>
      <w:r w:rsidRPr="0048311D">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242CAE" w:rsidP="00BD5444">
      <w:pPr>
        <w:ind w:firstLine="720"/>
        <w:rPr>
          <w:rFonts w:cs="Arial"/>
        </w:rPr>
      </w:pPr>
      <w:r w:rsidRPr="0048311D">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242CAE" w:rsidP="00A2727F">
      <w:pPr>
        <w:rPr>
          <w:rFonts w:cs="Arial"/>
        </w:rPr>
      </w:pPr>
      <w:r w:rsidRPr="0048311D">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7" w:name="_Toc448909938"/>
      <w:r w:rsidRPr="0048311D">
        <w:t>&lt;&lt;To-do</w:t>
      </w:r>
      <w:r w:rsidR="00AD7DFE" w:rsidRPr="0048311D">
        <w:t xml:space="preserve"> Assignment</w:t>
      </w:r>
      <w:r w:rsidR="0036422E" w:rsidRPr="0048311D">
        <w:t>s</w:t>
      </w:r>
      <w:bookmarkEnd w:id="27"/>
      <w:r w:rsidRPr="0048311D">
        <w:t>&gt;&gt;</w:t>
      </w:r>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tblPr>
      <w:tblGrid>
        <w:gridCol w:w="2178"/>
      </w:tblGrid>
      <w:tr w:rsidR="00392A2B" w:rsidRPr="0048311D" w:rsidTr="000859FD">
        <w:trPr>
          <w:cnfStyle w:val="100000000000"/>
        </w:trPr>
        <w:tc>
          <w:tcPr>
            <w:cnfStyle w:val="00100000000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r w:rsidRPr="0048311D">
        <w:rPr>
          <w:rFonts w:cs="Arial"/>
        </w:rPr>
        <w:t>Working with JPA Association and queries</w:t>
      </w:r>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242CAE" w:rsidP="00EF23AD">
      <w:pPr>
        <w:jc w:val="center"/>
        <w:rPr>
          <w:rFonts w:cs="Arial"/>
        </w:rPr>
      </w:pPr>
      <w:r w:rsidRPr="0048311D">
        <w:rPr>
          <w:rFonts w:cs="Arial"/>
          <w:noProof/>
        </w:rPr>
      </w:r>
      <w:r w:rsidRPr="0048311D">
        <w:rPr>
          <w:rFonts w:cs="Arial"/>
          <w:noProof/>
        </w:rPr>
        <w:pict>
          <v:rect id="Rectangle 16" o:spid="_x0000_s1030" alt="https://www.stat.auckland.ac.nz/~paul/ItDT/HTML/bookauthor.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U65PekCAAAABgAADgAAAAAAAAAA&#10;AAAAAAAuAgAAZHJzL2Uyb0RvYy54bWxQSwECLQAUAAYACAAAACEATKDpLNgAAAADAQAADwAAAAAA&#10;AAAAAAAAAABDBQAAZHJzL2Rvd25yZXYueG1sUEsFBgAAAAAEAAQA8wAAAEgGAAAAAA==&#10;" filled="f" stroked="f">
            <o:lock v:ext="edit" aspectratio="t"/>
            <w10:wrap type="none"/>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28" w:name="_Toc448909940"/>
      <w:r w:rsidRPr="0048311D">
        <w:t>2.</w:t>
      </w:r>
      <w:r w:rsidR="00EF23AD" w:rsidRPr="0048311D">
        <w:t>2</w:t>
      </w:r>
      <w:r w:rsidR="0028387F" w:rsidRPr="0048311D">
        <w:t xml:space="preserve">: </w:t>
      </w:r>
      <w:bookmarkEnd w:id="28"/>
      <w:r w:rsidR="00EF23AD" w:rsidRPr="0048311D">
        <w:t>Working with JPA queries:</w:t>
      </w:r>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29" w:name="_Toc448909942"/>
      <w:r w:rsidRPr="0048311D">
        <w:rPr>
          <w:rFonts w:cs="Arial"/>
        </w:rPr>
        <w:lastRenderedPageBreak/>
        <w:t>A</w:t>
      </w:r>
      <w:r w:rsidR="00AD39F0" w:rsidRPr="0048311D">
        <w:rPr>
          <w:rFonts w:cs="Arial"/>
        </w:rPr>
        <w:t>ppendices</w:t>
      </w:r>
      <w:bookmarkEnd w:id="29"/>
    </w:p>
    <w:p w:rsidR="00AD39F0" w:rsidRPr="0048311D" w:rsidRDefault="00AD39F0" w:rsidP="00010742">
      <w:pPr>
        <w:rPr>
          <w:rFonts w:cs="Arial"/>
        </w:rPr>
      </w:pPr>
    </w:p>
    <w:p w:rsidR="00107A53" w:rsidRPr="0048311D" w:rsidRDefault="009741C2" w:rsidP="00010742">
      <w:pPr>
        <w:pStyle w:val="Heading2"/>
      </w:pPr>
      <w:bookmarkStart w:id="30" w:name="_Toc448909943"/>
      <w:r w:rsidRPr="0048311D">
        <w:t>Appendix A</w:t>
      </w:r>
      <w:r w:rsidR="0028387F" w:rsidRPr="0048311D">
        <w:t>:</w:t>
      </w:r>
      <w:bookmarkEnd w:id="30"/>
      <w:r w:rsidR="001F0361" w:rsidRPr="0048311D">
        <w:t>Naming Conventions</w:t>
      </w:r>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1" w:name="_Toc448909946"/>
      <w:bookmarkEnd w:id="31"/>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4B" w:rsidRDefault="00911A4B" w:rsidP="00753C8A">
      <w:r>
        <w:separator/>
      </w:r>
    </w:p>
  </w:endnote>
  <w:endnote w:type="continuationSeparator" w:id="1">
    <w:p w:rsidR="00911A4B" w:rsidRDefault="00911A4B" w:rsidP="00753C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48311D">
      <w:rPr>
        <w:rFonts w:cs="Arial"/>
        <w:b/>
        <w:noProof/>
        <w:sz w:val="16"/>
        <w:szCs w:val="16"/>
        <w:lang w:val="fr-FR" w:eastAsia="fr-FR"/>
      </w:rPr>
      <w:t>1</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48311D">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4B" w:rsidRDefault="00911A4B" w:rsidP="00753C8A">
      <w:r>
        <w:separator/>
      </w:r>
    </w:p>
  </w:footnote>
  <w:footnote w:type="continuationSeparator" w:id="1">
    <w:p w:rsidR="00911A4B" w:rsidRDefault="00911A4B"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Pr="002A7A4F" w:rsidRDefault="007A360D" w:rsidP="00BF0D36">
    <w:pPr>
      <w:tabs>
        <w:tab w:val="left" w:pos="8505"/>
        <w:tab w:val="left" w:pos="9639"/>
      </w:tabs>
      <w:spacing w:before="300" w:after="720"/>
      <w:ind w:firstLine="4320"/>
      <w:jc w:val="center"/>
      <w:rPr>
        <w:rFonts w:cs="Arial"/>
        <w:iCs/>
        <w:smallCaps/>
        <w:color w:val="909090"/>
        <w:sz w:val="28"/>
        <w:szCs w:val="16"/>
        <w:lang w:eastAsia="fr-FR"/>
      </w:rPr>
    </w:pPr>
    <w:r>
      <w:rPr>
        <w:noProof/>
      </w:rPr>
      <w:drawing>
        <wp:anchor distT="0" distB="0" distL="114300" distR="114300" simplePos="0" relativeHeight="251658240"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66"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533400"/>
                  </a:xfrm>
                  <a:prstGeom prst="rect">
                    <a:avLst/>
                  </a:prstGeom>
                  <a:solidFill>
                    <a:srgbClr val="FFFFFF"/>
                  </a:solidFill>
                  <a:ln>
                    <a:noFill/>
                  </a:ln>
                </pic:spPr>
              </pic:pic>
            </a:graphicData>
          </a:graphic>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Default="00EB00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9E7"/>
    <w:multiLevelType w:val="hybridMultilevel"/>
    <w:tmpl w:val="FC56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stylePaneFormatFilter w:val="1F08"/>
  <w:defaultTabStop w:val="720"/>
  <w:characterSpacingControl w:val="doNotCompress"/>
  <w:hdrShapeDefaults>
    <o:shapedefaults v:ext="edit" spidmax="11266"/>
  </w:hdrShapeDefaults>
  <w:footnotePr>
    <w:footnote w:id="0"/>
    <w:footnote w:id="1"/>
  </w:footnotePr>
  <w:endnotePr>
    <w:endnote w:id="0"/>
    <w:endnote w:id="1"/>
  </w:endnotePr>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EDB2D-A63B-4FF0-86C0-A1F173B4409F}"/>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8861F9F8-4290-4796-B147-41DDEA8A1325}"/>
</file>

<file path=docProps/app.xml><?xml version="1.0" encoding="utf-8"?>
<Properties xmlns="http://schemas.openxmlformats.org/officeDocument/2006/extended-properties" xmlns:vt="http://schemas.openxmlformats.org/officeDocument/2006/docPropsVTypes">
  <Template>CoursewareTemplates</Template>
  <TotalTime>8</TotalTime>
  <Pages>10</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6310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Nande, Satyen</cp:lastModifiedBy>
  <cp:revision>9</cp:revision>
  <cp:lastPrinted>2008-09-20T07:53:00Z</cp:lastPrinted>
  <dcterms:created xsi:type="dcterms:W3CDTF">2016-05-31T04:30:00Z</dcterms:created>
  <dcterms:modified xsi:type="dcterms:W3CDTF">2016-08-29T04:16:00Z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