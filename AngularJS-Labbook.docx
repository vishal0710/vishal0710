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5D0CC0" w:rsidRPr="001F1953" w:rsidRDefault="005D0CC0" w:rsidP="005D0CC0">
      <w:pPr>
        <w:pStyle w:val="DocTitle"/>
      </w:pPr>
      <w:r w:rsidRPr="005D0CC0">
        <w:t xml:space="preserve"> </w:t>
      </w:r>
      <w:r>
        <w:t>Angular JS For JEE</w:t>
      </w:r>
      <w:r w:rsidRPr="001F1953">
        <w:t xml:space="preserve"> – </w:t>
      </w:r>
      <w:r w:rsidR="002F6564">
        <w:t>1.2</w:t>
      </w:r>
    </w:p>
    <w:p w:rsidR="005D0CC0" w:rsidRPr="001F1953" w:rsidRDefault="005D0CC0" w:rsidP="005D0CC0">
      <w:pPr>
        <w:pStyle w:val="DocTitle"/>
      </w:pPr>
      <w:r w:rsidRPr="001F1953">
        <w:t xml:space="preserve">Lab Book </w:t>
      </w:r>
    </w:p>
    <w:p w:rsidR="00302304" w:rsidRPr="001F1953" w:rsidRDefault="00302304" w:rsidP="00A2727F">
      <w:pPr>
        <w:pStyle w:val="DocTitle"/>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5E3918" w:rsidRDefault="005E3918" w:rsidP="001F1953"/>
    <w:p w:rsidR="005E3918" w:rsidRPr="007D658B" w:rsidRDefault="005E3918" w:rsidP="005E3918">
      <w:pPr>
        <w:pStyle w:val="DocTitle"/>
        <w:jc w:val="left"/>
        <w:rPr>
          <w:sz w:val="24"/>
          <w:szCs w:val="24"/>
        </w:rPr>
      </w:pPr>
      <w:r w:rsidRPr="007D658B">
        <w:rPr>
          <w:sz w:val="24"/>
          <w:szCs w:val="24"/>
        </w:rPr>
        <w:t>Document Revision History</w:t>
      </w:r>
    </w:p>
    <w:p w:rsidR="005E3918" w:rsidRDefault="005E3918" w:rsidP="005E3918">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5E3918" w:rsidTr="00FD4AF5">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5E3918" w:rsidRDefault="005E3918" w:rsidP="00FD4AF5">
            <w:pPr>
              <w:spacing w:before="120"/>
              <w:jc w:val="center"/>
              <w:rPr>
                <w:rFonts w:cs="Arial"/>
                <w:b/>
                <w:szCs w:val="20"/>
              </w:rPr>
            </w:pPr>
            <w:r>
              <w:rPr>
                <w:rFonts w:cs="Arial"/>
                <w:b/>
                <w:szCs w:val="20"/>
              </w:rPr>
              <w:t>Summary of Changes</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1.2</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Rahul Vikash</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r>
              <w:rPr>
                <w:rFonts w:cs="Arial"/>
                <w:szCs w:val="20"/>
              </w:rPr>
              <w:t xml:space="preserve">  Created new lab book as per revised course contents </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bl>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466116" w:rsidRDefault="005352E3"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95388B">
        <w:lastRenderedPageBreak/>
        <w:t>Table of Contents</w:t>
      </w:r>
      <w:bookmarkEnd w:id="0"/>
      <w:bookmarkEnd w:id="1"/>
      <w:bookmarkEnd w:id="2"/>
      <w:bookmarkEnd w:id="3"/>
      <w:bookmarkEnd w:id="4"/>
      <w:bookmarkEnd w:id="5"/>
      <w:bookmarkEnd w:id="6"/>
      <w:bookmarkEnd w:id="7"/>
      <w:bookmarkEnd w:id="8"/>
    </w:p>
    <w:p w:rsidR="008E6E8E" w:rsidRPr="00951E16" w:rsidRDefault="008E6E8E" w:rsidP="005E3918">
      <w:pPr>
        <w:pStyle w:val="DocTitle"/>
        <w:jc w:val="both"/>
        <w:rPr>
          <w:i/>
        </w:rPr>
      </w:pPr>
    </w:p>
    <w:p w:rsidR="00BA2C70" w:rsidRPr="00951E16" w:rsidRDefault="006F7F8D" w:rsidP="005E3918">
      <w:pPr>
        <w:pStyle w:val="DocTitle"/>
        <w:jc w:val="both"/>
        <w:rPr>
          <w:b w:val="0"/>
          <w:i/>
          <w:color w:val="000000" w:themeColor="text1"/>
          <w:sz w:val="20"/>
          <w:szCs w:val="20"/>
        </w:rPr>
      </w:pPr>
      <w:r w:rsidRPr="00951E16">
        <w:rPr>
          <w:i/>
          <w:color w:val="000000" w:themeColor="text1"/>
          <w:sz w:val="20"/>
          <w:szCs w:val="20"/>
        </w:rPr>
        <w:t xml:space="preserve">    </w:t>
      </w:r>
      <w:r w:rsidRPr="00951E16">
        <w:rPr>
          <w:b w:val="0"/>
          <w:i/>
          <w:color w:val="000000" w:themeColor="text1"/>
          <w:sz w:val="20"/>
          <w:szCs w:val="20"/>
        </w:rPr>
        <w:t xml:space="preserve">       </w:t>
      </w:r>
      <w:r w:rsidR="006C14FA" w:rsidRPr="00951E16">
        <w:rPr>
          <w:b w:val="0"/>
          <w:i/>
          <w:color w:val="000000" w:themeColor="text1"/>
          <w:sz w:val="20"/>
          <w:szCs w:val="20"/>
        </w:rPr>
        <w:t>Getting Started..</w:t>
      </w:r>
      <w:r w:rsidR="00BA2C70" w:rsidRPr="00951E16">
        <w:rPr>
          <w:b w:val="0"/>
          <w:i/>
          <w:color w:val="000000" w:themeColor="text1"/>
          <w:sz w:val="20"/>
          <w:szCs w:val="20"/>
        </w:rPr>
        <w:t>……..……………………………………………………………………………</w:t>
      </w:r>
      <w:r w:rsidR="00EE0B6A" w:rsidRPr="00951E16">
        <w:rPr>
          <w:b w:val="0"/>
          <w:i/>
          <w:color w:val="000000" w:themeColor="text1"/>
          <w:sz w:val="20"/>
          <w:szCs w:val="20"/>
        </w:rPr>
        <w:t xml:space="preserve">  </w:t>
      </w:r>
      <w:r w:rsidR="00BA2C70" w:rsidRPr="00951E16">
        <w:rPr>
          <w:b w:val="0"/>
          <w:i/>
          <w:color w:val="000000" w:themeColor="text1"/>
          <w:sz w:val="20"/>
          <w:szCs w:val="20"/>
        </w:rPr>
        <w:t>4</w:t>
      </w:r>
    </w:p>
    <w:p w:rsidR="001067BA" w:rsidRPr="00951E16" w:rsidRDefault="00261D34" w:rsidP="005E3918">
      <w:pPr>
        <w:pStyle w:val="TOC2"/>
        <w:tabs>
          <w:tab w:val="right" w:leader="dot" w:pos="8630"/>
        </w:tabs>
        <w:ind w:left="0"/>
        <w:jc w:val="both"/>
        <w:rPr>
          <w:rFonts w:asciiTheme="minorHAnsi" w:eastAsiaTheme="minorEastAsia" w:hAnsiTheme="minorHAnsi" w:cstheme="minorBidi"/>
          <w:noProof/>
          <w:szCs w:val="20"/>
        </w:rPr>
      </w:pPr>
      <w:r w:rsidRPr="00951E16">
        <w:rPr>
          <w:szCs w:val="20"/>
        </w:rPr>
        <w:t xml:space="preserve"> </w:t>
      </w:r>
      <w:r w:rsidR="00BA2C70" w:rsidRPr="00951E16">
        <w:rPr>
          <w:szCs w:val="20"/>
        </w:rPr>
        <w:t xml:space="preserve">                        </w:t>
      </w:r>
      <w:r w:rsidR="00F72936" w:rsidRPr="00951E16">
        <w:rPr>
          <w:szCs w:val="20"/>
        </w:rPr>
        <w:fldChar w:fldCharType="begin"/>
      </w:r>
      <w:r w:rsidR="00F72936" w:rsidRPr="00951E16">
        <w:rPr>
          <w:szCs w:val="20"/>
        </w:rPr>
        <w:instrText xml:space="preserve"> TOC \o "1-3" \h \z \u </w:instrText>
      </w:r>
      <w:r w:rsidR="00F72936" w:rsidRPr="00951E16">
        <w:rPr>
          <w:szCs w:val="20"/>
        </w:rPr>
        <w:fldChar w:fldCharType="separate"/>
      </w:r>
      <w:hyperlink w:anchor="_Toc452123394" w:history="1">
        <w:r w:rsidR="001067BA" w:rsidRPr="00951E16">
          <w:rPr>
            <w:rStyle w:val="Hyperlink"/>
            <w:noProof/>
            <w:szCs w:val="20"/>
          </w:rPr>
          <w:t>Overview</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_Toc452123394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5" w:history="1">
        <w:r w:rsidR="001067BA" w:rsidRPr="00951E16">
          <w:rPr>
            <w:rStyle w:val="Hyperlink"/>
            <w:noProof/>
            <w:szCs w:val="20"/>
          </w:rPr>
          <w:t>Setup Checklist for AngularJS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_Toc452123395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6" w:history="1">
        <w:r w:rsidR="001067BA" w:rsidRPr="00951E16">
          <w:rPr>
            <w:rStyle w:val="Hyperlink"/>
            <w:noProof/>
            <w:szCs w:val="20"/>
          </w:rPr>
          <w:t>Instructions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_Toc452123396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7" w:history="1">
        <w:r w:rsidR="001067BA" w:rsidRPr="00951E16">
          <w:rPr>
            <w:rStyle w:val="Hyperlink"/>
            <w:noProof/>
            <w:szCs w:val="20"/>
          </w:rPr>
          <w:t>Learning More</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_Toc452123397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398" w:history="1">
        <w:r w:rsidR="001067BA" w:rsidRPr="00951E16">
          <w:rPr>
            <w:rStyle w:val="Hyperlink"/>
            <w:rFonts w:ascii="Trebuchet MS" w:hAnsi="Trebuchet MS"/>
            <w:i/>
            <w:szCs w:val="20"/>
          </w:rPr>
          <w:t>Lab 1.</w:t>
        </w:r>
        <w:r w:rsidR="001067BA" w:rsidRPr="00951E16">
          <w:rPr>
            <w:rFonts w:asciiTheme="minorHAnsi" w:eastAsiaTheme="minorEastAsia" w:hAnsiTheme="minorHAnsi" w:cstheme="minorBidi"/>
            <w:i/>
            <w:color w:val="auto"/>
            <w:szCs w:val="20"/>
          </w:rPr>
          <w:tab/>
        </w:r>
        <w:r w:rsidR="001067BA" w:rsidRPr="00951E16">
          <w:rPr>
            <w:rStyle w:val="Hyperlink"/>
            <w:i/>
            <w:szCs w:val="20"/>
          </w:rPr>
          <w:t>Introduction to Angular JS  &amp; Directives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_Toc452123398 \h </w:instrText>
        </w:r>
        <w:r w:rsidR="001067BA" w:rsidRPr="00951E16">
          <w:rPr>
            <w:i/>
            <w:webHidden/>
            <w:szCs w:val="20"/>
          </w:rPr>
        </w:r>
        <w:r w:rsidR="001067BA" w:rsidRPr="00951E16">
          <w:rPr>
            <w:i/>
            <w:webHidden/>
            <w:szCs w:val="20"/>
          </w:rPr>
          <w:fldChar w:fldCharType="separate"/>
        </w:r>
        <w:r w:rsidR="00344717" w:rsidRPr="00951E16">
          <w:rPr>
            <w:i/>
            <w:webHidden/>
            <w:szCs w:val="20"/>
          </w:rPr>
          <w:t>5</w:t>
        </w:r>
        <w:r w:rsidR="001067BA" w:rsidRPr="00951E16">
          <w:rPr>
            <w:i/>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400" w:history="1">
        <w:r w:rsidR="001067BA" w:rsidRPr="00951E16">
          <w:rPr>
            <w:rStyle w:val="Hyperlink"/>
            <w:rFonts w:ascii="Trebuchet MS" w:hAnsi="Trebuchet MS"/>
            <w:i/>
            <w:szCs w:val="20"/>
          </w:rPr>
          <w:t>Lab 2.</w:t>
        </w:r>
        <w:r w:rsidR="001067BA" w:rsidRPr="00951E16">
          <w:rPr>
            <w:rFonts w:asciiTheme="minorHAnsi" w:eastAsiaTheme="minorEastAsia" w:hAnsiTheme="minorHAnsi" w:cstheme="minorBidi"/>
            <w:i/>
            <w:color w:val="auto"/>
            <w:szCs w:val="20"/>
          </w:rPr>
          <w:tab/>
        </w:r>
        <w:r w:rsidR="001067BA" w:rsidRPr="00951E16">
          <w:rPr>
            <w:rStyle w:val="Hyperlink"/>
            <w:i/>
            <w:szCs w:val="20"/>
          </w:rPr>
          <w:t>Angular Filters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_Toc452123400 \h </w:instrText>
        </w:r>
        <w:r w:rsidR="001067BA" w:rsidRPr="00951E16">
          <w:rPr>
            <w:i/>
            <w:webHidden/>
            <w:szCs w:val="20"/>
          </w:rPr>
        </w:r>
        <w:r w:rsidR="001067BA" w:rsidRPr="00951E16">
          <w:rPr>
            <w:i/>
            <w:webHidden/>
            <w:szCs w:val="20"/>
          </w:rPr>
          <w:fldChar w:fldCharType="separate"/>
        </w:r>
        <w:r w:rsidR="00344717" w:rsidRPr="00951E16">
          <w:rPr>
            <w:i/>
            <w:webHidden/>
            <w:szCs w:val="20"/>
          </w:rPr>
          <w:t>7</w:t>
        </w:r>
        <w:r w:rsidR="001067BA" w:rsidRPr="00951E16">
          <w:rPr>
            <w:i/>
            <w:webHidden/>
            <w:szCs w:val="20"/>
          </w:rPr>
          <w:fldChar w:fldCharType="end"/>
        </w:r>
      </w:hyperlink>
    </w:p>
    <w:p w:rsidR="001067BA" w:rsidRPr="00951E16" w:rsidRDefault="006F7F8D" w:rsidP="005E3918">
      <w:pPr>
        <w:pStyle w:val="TOC1"/>
        <w:ind w:left="0"/>
        <w:jc w:val="both"/>
        <w:rPr>
          <w:i/>
          <w:szCs w:val="20"/>
        </w:rPr>
      </w:pPr>
      <w:r w:rsidRPr="00951E16">
        <w:rPr>
          <w:i/>
          <w:szCs w:val="20"/>
        </w:rPr>
        <w:t xml:space="preserve">         </w:t>
      </w:r>
      <w:hyperlink w:anchor="_Toc452123410" w:history="1">
        <w:r w:rsidR="001067BA" w:rsidRPr="00951E16">
          <w:rPr>
            <w:rStyle w:val="Hyperlink"/>
            <w:i/>
            <w:szCs w:val="20"/>
          </w:rPr>
          <w:t>Lab 3:  Angular UI web with Java middle ware application (Spring REST)</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_Toc452123410 \h </w:instrText>
        </w:r>
        <w:r w:rsidR="001067BA" w:rsidRPr="00951E16">
          <w:rPr>
            <w:i/>
            <w:webHidden/>
            <w:szCs w:val="20"/>
          </w:rPr>
        </w:r>
        <w:r w:rsidR="001067BA" w:rsidRPr="00951E16">
          <w:rPr>
            <w:i/>
            <w:webHidden/>
            <w:szCs w:val="20"/>
          </w:rPr>
          <w:fldChar w:fldCharType="separate"/>
        </w:r>
        <w:r w:rsidR="00344717" w:rsidRPr="00951E16">
          <w:rPr>
            <w:i/>
            <w:webHidden/>
            <w:szCs w:val="20"/>
          </w:rPr>
          <w:t>9</w:t>
        </w:r>
        <w:r w:rsidR="001067BA" w:rsidRPr="00951E16">
          <w:rPr>
            <w:i/>
            <w:webHidden/>
            <w:szCs w:val="20"/>
          </w:rPr>
          <w:fldChar w:fldCharType="end"/>
        </w:r>
      </w:hyperlink>
    </w:p>
    <w:p w:rsidR="006C14FA" w:rsidRPr="00951E16" w:rsidRDefault="006C14FA" w:rsidP="006C14FA">
      <w:pPr>
        <w:rPr>
          <w:i/>
          <w:szCs w:val="20"/>
        </w:rPr>
      </w:pPr>
      <w:r w:rsidRPr="00951E16">
        <w:rPr>
          <w:i/>
          <w:szCs w:val="20"/>
        </w:rPr>
        <w:t xml:space="preserve">         Appendices</w:t>
      </w:r>
      <w:r w:rsidR="00FD4AF5" w:rsidRPr="00951E16">
        <w:rPr>
          <w:i/>
          <w:szCs w:val="20"/>
        </w:rPr>
        <w:t>………………………………………………………………………………………… 11</w:t>
      </w:r>
    </w:p>
    <w:p w:rsidR="00FD4AF5" w:rsidRPr="00951E16" w:rsidRDefault="00FD4AF5" w:rsidP="00FD4AF5">
      <w:pPr>
        <w:pStyle w:val="Heading2"/>
        <w:rPr>
          <w:b w:val="0"/>
          <w:i/>
          <w:szCs w:val="20"/>
        </w:rPr>
      </w:pPr>
      <w:r w:rsidRPr="00951E16">
        <w:rPr>
          <w:b w:val="0"/>
          <w:i/>
          <w:szCs w:val="20"/>
        </w:rPr>
        <w:t xml:space="preserve">                    Appendix A: Table of Figures ………………………………………………………… </w:t>
      </w:r>
      <w:r w:rsidR="00951E16" w:rsidRPr="00951E16">
        <w:rPr>
          <w:b w:val="0"/>
          <w:i/>
          <w:szCs w:val="20"/>
        </w:rPr>
        <w:t xml:space="preserve">   </w:t>
      </w:r>
      <w:r w:rsidRPr="00951E16">
        <w:rPr>
          <w:b w:val="0"/>
          <w:i/>
          <w:szCs w:val="20"/>
        </w:rPr>
        <w:t>11</w:t>
      </w:r>
    </w:p>
    <w:p w:rsidR="00FD4AF5" w:rsidRPr="00951E16" w:rsidRDefault="00FD4AF5" w:rsidP="006C14FA">
      <w:pPr>
        <w:rPr>
          <w:i/>
          <w:szCs w:val="20"/>
        </w:rPr>
      </w:pPr>
    </w:p>
    <w:p w:rsidR="006F7F8D" w:rsidRPr="00951E16" w:rsidRDefault="006F7F8D" w:rsidP="006F7F8D">
      <w:pPr>
        <w:rPr>
          <w:rFonts w:eastAsiaTheme="minorEastAsia"/>
          <w:i/>
          <w:szCs w:val="20"/>
        </w:rPr>
      </w:pPr>
    </w:p>
    <w:p w:rsidR="001067BA" w:rsidRPr="00951E16" w:rsidRDefault="001067BA" w:rsidP="005E3918">
      <w:pPr>
        <w:pStyle w:val="TOC1"/>
        <w:jc w:val="both"/>
        <w:rPr>
          <w:rStyle w:val="Hyperlink"/>
          <w:i/>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26348A" w:rsidRPr="0095388B" w:rsidRDefault="00F72936" w:rsidP="005E3918">
      <w:pPr>
        <w:pStyle w:val="TOC1"/>
        <w:ind w:left="0"/>
        <w:jc w:val="both"/>
      </w:pPr>
      <w:r w:rsidRPr="00951E16">
        <w:rPr>
          <w:i/>
          <w:szCs w:val="20"/>
        </w:rPr>
        <w:fldChar w:fldCharType="end"/>
      </w:r>
      <w:r w:rsidR="0026348A" w:rsidRPr="0095388B">
        <w:t>Getting Started</w:t>
      </w:r>
    </w:p>
    <w:p w:rsidR="003270E8" w:rsidRPr="0095388B" w:rsidRDefault="003270E8" w:rsidP="007B102F">
      <w:pPr>
        <w:pStyle w:val="Heading2"/>
      </w:pPr>
      <w:bookmarkStart w:id="9" w:name="_Toc450204972"/>
      <w:bookmarkStart w:id="10" w:name="_Toc452123394"/>
      <w:r w:rsidRPr="0095388B">
        <w:t>Overview</w:t>
      </w:r>
      <w:bookmarkEnd w:id="9"/>
      <w:bookmarkEnd w:id="10"/>
    </w:p>
    <w:p w:rsidR="003270E8" w:rsidRPr="0095388B" w:rsidRDefault="003270E8" w:rsidP="003270E8">
      <w:pPr>
        <w:pStyle w:val="StylePara-Heading2Justified"/>
        <w:rPr>
          <w:rFonts w:ascii="Candara" w:hAnsi="Candara" w:cs="Arial"/>
        </w:rPr>
      </w:pPr>
      <w:r w:rsidRPr="0095388B">
        <w:rPr>
          <w:rFonts w:ascii="Candara" w:hAnsi="Candara" w:cs="Arial"/>
        </w:rPr>
        <w:t xml:space="preserve">This lab book is a guided tour for learning </w:t>
      </w:r>
      <w:r>
        <w:rPr>
          <w:rFonts w:ascii="Candara" w:hAnsi="Candara" w:cs="Arial"/>
        </w:rPr>
        <w:t>Angular JS For JEE</w:t>
      </w:r>
      <w:r w:rsidRPr="0095388B">
        <w:rPr>
          <w:rFonts w:ascii="Candara" w:hAnsi="Candara" w:cs="Arial"/>
        </w:rPr>
        <w:t xml:space="preserve"> version </w:t>
      </w:r>
      <w:r>
        <w:rPr>
          <w:rFonts w:ascii="Candara" w:hAnsi="Candara" w:cs="Arial"/>
        </w:rPr>
        <w:t>1</w:t>
      </w:r>
      <w:r w:rsidRPr="0095388B">
        <w:rPr>
          <w:rFonts w:ascii="Candara" w:hAnsi="Candara" w:cs="Arial"/>
        </w:rPr>
        <w:t>.</w:t>
      </w:r>
      <w:r>
        <w:rPr>
          <w:rFonts w:ascii="Candara" w:hAnsi="Candara" w:cs="Arial"/>
        </w:rPr>
        <w:t xml:space="preserve">2 and above. It comprises </w:t>
      </w:r>
      <w:r w:rsidRPr="0095388B">
        <w:rPr>
          <w:rFonts w:ascii="Candara" w:hAnsi="Candara" w:cs="Arial"/>
        </w:rPr>
        <w:t>‘To Do’ assignments. Follow the steps prov</w:t>
      </w:r>
      <w:r>
        <w:rPr>
          <w:rFonts w:ascii="Candara" w:hAnsi="Candara" w:cs="Arial"/>
        </w:rPr>
        <w:t xml:space="preserve">ided to </w:t>
      </w:r>
      <w:r w:rsidRPr="0095388B">
        <w:rPr>
          <w:rFonts w:ascii="Candara" w:hAnsi="Candara" w:cs="Arial"/>
        </w:rPr>
        <w:t>work out the ‘To Do’ assignments given.</w:t>
      </w:r>
    </w:p>
    <w:p w:rsidR="003270E8" w:rsidRPr="0095388B" w:rsidRDefault="003270E8" w:rsidP="003270E8">
      <w:pPr>
        <w:ind w:left="720"/>
        <w:rPr>
          <w:rFonts w:ascii="Candara" w:hAnsi="Candara" w:cs="Arial"/>
        </w:rPr>
      </w:pPr>
    </w:p>
    <w:p w:rsidR="003270E8" w:rsidRPr="0095388B" w:rsidRDefault="003270E8" w:rsidP="007B102F">
      <w:pPr>
        <w:pStyle w:val="Heading2"/>
      </w:pPr>
      <w:bookmarkStart w:id="11" w:name="_Toc12394316"/>
      <w:bookmarkStart w:id="12" w:name="_Toc136055301"/>
      <w:bookmarkStart w:id="13" w:name="_Toc450204973"/>
      <w:bookmarkStart w:id="14" w:name="_Toc452123395"/>
      <w:r w:rsidRPr="0095388B">
        <w:t xml:space="preserve">Setup Checklist for </w:t>
      </w:r>
      <w:bookmarkEnd w:id="11"/>
      <w:bookmarkEnd w:id="12"/>
      <w:r>
        <w:t>AngularJS</w:t>
      </w:r>
      <w:bookmarkEnd w:id="13"/>
      <w:bookmarkEnd w:id="14"/>
    </w:p>
    <w:p w:rsidR="003270E8" w:rsidRPr="0095388B" w:rsidRDefault="001569DA" w:rsidP="003270E8">
      <w:pPr>
        <w:pStyle w:val="StylePara-Heading2Justified"/>
        <w:rPr>
          <w:rFonts w:ascii="Candara" w:hAnsi="Candara" w:cs="Arial"/>
        </w:rPr>
      </w:pPr>
      <w:r>
        <w:rPr>
          <w:rFonts w:ascii="Candara" w:hAnsi="Candara" w:cs="Arial"/>
        </w:rPr>
        <w:t>Here’s what i</w:t>
      </w:r>
      <w:r w:rsidR="003270E8" w:rsidRPr="0095388B">
        <w:rPr>
          <w:rFonts w:ascii="Candara" w:hAnsi="Candara" w:cs="Arial"/>
        </w:rPr>
        <w:t xml:space="preserve">s expected on your machine for the lab </w:t>
      </w:r>
      <w:r w:rsidRPr="0095388B">
        <w:rPr>
          <w:rFonts w:ascii="Candara" w:hAnsi="Candara" w:cs="Arial"/>
        </w:rPr>
        <w:t xml:space="preserve">in order </w:t>
      </w:r>
      <w:r w:rsidR="003270E8" w:rsidRPr="0095388B">
        <w:rPr>
          <w:rFonts w:ascii="Candara" w:hAnsi="Candara" w:cs="Arial"/>
        </w:rPr>
        <w:t>to work.</w:t>
      </w:r>
    </w:p>
    <w:p w:rsidR="003270E8" w:rsidRPr="0095388B" w:rsidRDefault="003270E8" w:rsidP="003270E8">
      <w:pPr>
        <w:pStyle w:val="Para-Heading2Bold"/>
        <w:ind w:left="1080"/>
        <w:rPr>
          <w:rFonts w:ascii="Candara" w:hAnsi="Candara" w:cs="Arial"/>
        </w:rPr>
      </w:pPr>
      <w:r w:rsidRPr="0095388B">
        <w:rPr>
          <w:rFonts w:ascii="Candara" w:hAnsi="Candara" w:cs="Arial"/>
        </w:rPr>
        <w:t>Minimum System Requirements</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Intel Pentium 90 or higher (P166 recommended)</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Microsoft Windows XP</w:t>
      </w:r>
      <w:r>
        <w:rPr>
          <w:rFonts w:ascii="Candara" w:hAnsi="Candara" w:cs="Arial"/>
        </w:rPr>
        <w:t>, Windows 7 or Windows 8</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Memory: </w:t>
      </w:r>
      <w:r>
        <w:rPr>
          <w:rFonts w:ascii="Candara" w:hAnsi="Candara" w:cs="Arial"/>
        </w:rPr>
        <w:t>2G</w:t>
      </w:r>
      <w:r w:rsidRPr="0095388B">
        <w:rPr>
          <w:rFonts w:ascii="Candara" w:hAnsi="Candara" w:cs="Arial"/>
        </w:rPr>
        <w:t>B of RAM (</w:t>
      </w:r>
      <w:r>
        <w:rPr>
          <w:rFonts w:ascii="Candara" w:hAnsi="Candara" w:cs="Arial"/>
        </w:rPr>
        <w:t>1G</w:t>
      </w:r>
      <w:r w:rsidRPr="0095388B">
        <w:rPr>
          <w:rFonts w:ascii="Candara" w:hAnsi="Candara" w:cs="Arial"/>
        </w:rPr>
        <w:t>B or more recommended)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Google Chrome 36.0 or Mozilla Firefox 31.0 or Internet Explorer 10 or above</w:t>
      </w:r>
    </w:p>
    <w:p w:rsidR="003270E8" w:rsidRPr="0095388B" w:rsidRDefault="003270E8" w:rsidP="003270E8">
      <w:pPr>
        <w:spacing w:line="240" w:lineRule="atLeast"/>
        <w:ind w:left="1440"/>
        <w:jc w:val="both"/>
        <w:rPr>
          <w:rFonts w:ascii="Candara" w:hAnsi="Candara" w:cs="Arial"/>
        </w:rPr>
      </w:pPr>
    </w:p>
    <w:p w:rsidR="003270E8" w:rsidRPr="0095388B" w:rsidRDefault="003270E8" w:rsidP="003270E8">
      <w:pPr>
        <w:pStyle w:val="Para-Heading2Bold"/>
        <w:ind w:left="1080"/>
        <w:rPr>
          <w:rFonts w:ascii="Candara" w:hAnsi="Candara" w:cs="Arial"/>
        </w:rPr>
      </w:pPr>
      <w:r w:rsidRPr="0095388B">
        <w:rPr>
          <w:rFonts w:ascii="Candara" w:hAnsi="Candara" w:cs="Arial"/>
        </w:rPr>
        <w:t>Please ensure that the following is done:</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A text editor like Notepad or </w:t>
      </w:r>
      <w:r>
        <w:rPr>
          <w:rFonts w:ascii="Candara" w:hAnsi="Candara" w:cs="Arial"/>
        </w:rPr>
        <w:t xml:space="preserve">Notepad++ or Eclipse Luna </w:t>
      </w:r>
      <w:r w:rsidRPr="0095388B">
        <w:rPr>
          <w:rFonts w:ascii="Candara" w:hAnsi="Candara" w:cs="Arial"/>
        </w:rPr>
        <w:t>is installed.</w:t>
      </w:r>
    </w:p>
    <w:p w:rsidR="003270E8" w:rsidRPr="0095388B" w:rsidRDefault="003270E8" w:rsidP="003270E8">
      <w:pPr>
        <w:spacing w:line="240" w:lineRule="atLeast"/>
        <w:ind w:left="504"/>
        <w:jc w:val="both"/>
        <w:rPr>
          <w:rFonts w:ascii="Candara" w:hAnsi="Candara" w:cs="Arial"/>
        </w:rPr>
      </w:pPr>
    </w:p>
    <w:p w:rsidR="003270E8" w:rsidRPr="0095388B" w:rsidRDefault="003270E8" w:rsidP="007B102F">
      <w:pPr>
        <w:pStyle w:val="Heading2"/>
      </w:pPr>
      <w:bookmarkStart w:id="15" w:name="_Toc450204974"/>
      <w:bookmarkStart w:id="16" w:name="_Toc452123396"/>
      <w:r w:rsidRPr="0095388B">
        <w:t>Instructions</w:t>
      </w:r>
      <w:bookmarkEnd w:id="15"/>
      <w:bookmarkEnd w:id="16"/>
    </w:p>
    <w:p w:rsidR="003270E8" w:rsidRPr="0095388B" w:rsidRDefault="003270E8" w:rsidP="003270E8">
      <w:pPr>
        <w:ind w:left="360"/>
        <w:rPr>
          <w:rFonts w:ascii="Candara" w:hAnsi="Candara" w:cs="Arial"/>
        </w:rPr>
      </w:pP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Create a directory by your name in drive &lt;drive&gt;. In this directory, create a subdirectory </w:t>
      </w:r>
      <w:r>
        <w:rPr>
          <w:rFonts w:ascii="Candara" w:hAnsi="Candara" w:cs="Arial"/>
        </w:rPr>
        <w:t>angular</w:t>
      </w:r>
      <w:r w:rsidRPr="0095388B">
        <w:rPr>
          <w:rFonts w:ascii="Candara" w:hAnsi="Candara" w:cs="Arial"/>
        </w:rPr>
        <w:t>_assgn. For each lab exercise create a directory as lab &lt;lab number&gt;.</w:t>
      </w:r>
    </w:p>
    <w:p w:rsidR="003270E8"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You may also look up the on-line help provided in </w:t>
      </w:r>
      <w:hyperlink r:id="rId13" w:history="1">
        <w:r w:rsidRPr="00B217D9">
          <w:rPr>
            <w:rStyle w:val="Hyperlink"/>
            <w:rFonts w:ascii="Candara" w:hAnsi="Candara" w:cs="Arial"/>
          </w:rPr>
          <w:t>https://docs.angularjs.org/api</w:t>
        </w:r>
      </w:hyperlink>
    </w:p>
    <w:p w:rsidR="003270E8" w:rsidRPr="0095388B" w:rsidRDefault="003270E8" w:rsidP="003270E8">
      <w:pPr>
        <w:pStyle w:val="Para-Heading2Bulleted"/>
        <w:numPr>
          <w:ilvl w:val="0"/>
          <w:numId w:val="0"/>
        </w:numPr>
        <w:ind w:left="1800"/>
        <w:rPr>
          <w:rFonts w:ascii="Candara" w:hAnsi="Candara" w:cs="Arial"/>
        </w:rPr>
      </w:pPr>
    </w:p>
    <w:p w:rsidR="003270E8" w:rsidRPr="0095388B" w:rsidRDefault="003270E8" w:rsidP="003270E8">
      <w:pPr>
        <w:pStyle w:val="Para-Heading2Bold"/>
        <w:rPr>
          <w:rFonts w:ascii="Candara" w:hAnsi="Candara" w:cs="Arial"/>
        </w:rPr>
      </w:pPr>
      <w:bookmarkStart w:id="17" w:name="_Toc515766575"/>
      <w:bookmarkStart w:id="18" w:name="_Toc515766695"/>
      <w:bookmarkStart w:id="19" w:name="_Toc107468493"/>
      <w:bookmarkStart w:id="20" w:name="_Toc136055300"/>
    </w:p>
    <w:p w:rsidR="003270E8" w:rsidRPr="0095388B" w:rsidRDefault="003270E8" w:rsidP="007B102F">
      <w:pPr>
        <w:pStyle w:val="Heading2"/>
      </w:pPr>
      <w:bookmarkStart w:id="21" w:name="_Toc450204975"/>
      <w:bookmarkStart w:id="22" w:name="_Toc452123397"/>
      <w:bookmarkEnd w:id="17"/>
      <w:bookmarkEnd w:id="18"/>
      <w:bookmarkEnd w:id="19"/>
      <w:bookmarkEnd w:id="20"/>
      <w:r w:rsidRPr="0095388B">
        <w:t>Learning More</w:t>
      </w:r>
      <w:bookmarkEnd w:id="21"/>
      <w:bookmarkEnd w:id="22"/>
      <w:r w:rsidRPr="0095388B">
        <w:t xml:space="preserve"> </w:t>
      </w:r>
    </w:p>
    <w:p w:rsidR="003270E8" w:rsidRPr="0095388B" w:rsidRDefault="003270E8" w:rsidP="003270E8">
      <w:pPr>
        <w:rPr>
          <w:rFonts w:ascii="Candara" w:hAnsi="Candara" w:cs="Arial"/>
        </w:rPr>
      </w:pPr>
    </w:p>
    <w:p w:rsidR="003270E8" w:rsidRDefault="003270E8" w:rsidP="003270E8">
      <w:pPr>
        <w:pStyle w:val="Para-Heading2Bulleted"/>
        <w:tabs>
          <w:tab w:val="clear" w:pos="1440"/>
          <w:tab w:val="num" w:pos="1800"/>
        </w:tabs>
        <w:ind w:left="1800"/>
        <w:rPr>
          <w:rFonts w:ascii="Candara" w:hAnsi="Candara" w:cs="Arial"/>
        </w:rPr>
      </w:pPr>
      <w:r w:rsidRPr="0026234F">
        <w:rPr>
          <w:rFonts w:ascii="Candara" w:hAnsi="Candara" w:cs="Arial"/>
        </w:rPr>
        <w:t>O</w:t>
      </w:r>
      <w:r>
        <w:rPr>
          <w:rFonts w:ascii="Candara" w:hAnsi="Candara" w:cs="Arial"/>
        </w:rPr>
        <w:t>’REILLY</w:t>
      </w:r>
      <w:r w:rsidRPr="0026234F">
        <w:rPr>
          <w:rFonts w:ascii="Candara" w:hAnsi="Candara" w:cs="Arial"/>
        </w:rPr>
        <w:t xml:space="preserve"> AngularJS</w:t>
      </w:r>
      <w:r>
        <w:rPr>
          <w:rFonts w:ascii="Candara" w:hAnsi="Candara" w:cs="Arial"/>
        </w:rPr>
        <w:t xml:space="preserve"> by Brad Green &amp; Shyam Seshadri</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APress </w:t>
      </w:r>
      <w:r w:rsidRPr="003E6174">
        <w:rPr>
          <w:rFonts w:ascii="Candara" w:hAnsi="Candara" w:cs="Arial"/>
        </w:rPr>
        <w:t>Pro AngularJS by A</w:t>
      </w:r>
      <w:r>
        <w:rPr>
          <w:rFonts w:ascii="Candara" w:hAnsi="Candara" w:cs="Arial"/>
        </w:rPr>
        <w:t>dam</w:t>
      </w:r>
      <w:r w:rsidRPr="003E6174">
        <w:rPr>
          <w:rFonts w:ascii="Candara" w:hAnsi="Candara" w:cs="Arial"/>
        </w:rPr>
        <w:t xml:space="preserve"> Freeman</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3E6174">
        <w:rPr>
          <w:rFonts w:ascii="Candara" w:hAnsi="Candara" w:cs="Arial"/>
        </w:rPr>
        <w:t xml:space="preserve">Instant AngularJS Starter by Dan </w:t>
      </w:r>
      <w:r>
        <w:rPr>
          <w:rFonts w:ascii="Candara" w:hAnsi="Candara" w:cs="Arial"/>
        </w:rPr>
        <w:t>Menard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BA4686">
        <w:rPr>
          <w:rFonts w:ascii="Candara" w:hAnsi="Candara" w:cs="Arial"/>
        </w:rPr>
        <w:t>Dependency Injection with AngularJS</w:t>
      </w:r>
      <w:r>
        <w:rPr>
          <w:rFonts w:ascii="Candara" w:hAnsi="Candara" w:cs="Arial"/>
        </w:rPr>
        <w:t xml:space="preserve"> by Alex Knol</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F523D7">
        <w:rPr>
          <w:rFonts w:ascii="Candara" w:hAnsi="Candara" w:cs="Arial"/>
        </w:rPr>
        <w:t>AngularJS Directives by Alex Vanston</w:t>
      </w:r>
    </w:p>
    <w:p w:rsidR="003270E8" w:rsidRPr="0095388B" w:rsidRDefault="003270E8" w:rsidP="003270E8">
      <w:pPr>
        <w:pStyle w:val="Para-Heading2Bulleted"/>
        <w:numPr>
          <w:ilvl w:val="0"/>
          <w:numId w:val="0"/>
        </w:numPr>
        <w:ind w:left="1440" w:hanging="360"/>
        <w:rPr>
          <w:rFonts w:ascii="Candara" w:hAnsi="Candara" w:cs="Arial"/>
        </w:rPr>
      </w:pPr>
    </w:p>
    <w:p w:rsidR="00376E2E" w:rsidRPr="0095388B" w:rsidRDefault="00376E2E" w:rsidP="00376E2E">
      <w:pPr>
        <w:pStyle w:val="Para-Heading2Bulleted"/>
        <w:numPr>
          <w:ilvl w:val="0"/>
          <w:numId w:val="0"/>
        </w:numPr>
        <w:ind w:left="990" w:hanging="360"/>
        <w:rPr>
          <w:rFonts w:ascii="Candara" w:hAnsi="Candara" w:cs="Arial"/>
        </w:rPr>
        <w:sectPr w:rsidR="00376E2E" w:rsidRPr="0095388B" w:rsidSect="004611D6">
          <w:headerReference w:type="default" r:id="rId14"/>
          <w:footerReference w:type="default" r:id="rId15"/>
          <w:pgSz w:w="12240" w:h="15840"/>
          <w:pgMar w:top="1440" w:right="1800" w:bottom="1440" w:left="1800" w:header="720" w:footer="720" w:gutter="0"/>
          <w:cols w:space="720"/>
          <w:docGrid w:linePitch="360"/>
        </w:sectPr>
      </w:pPr>
    </w:p>
    <w:p w:rsidR="0050549B" w:rsidRPr="00A2727F" w:rsidRDefault="003270E8" w:rsidP="00A2727F">
      <w:pPr>
        <w:pStyle w:val="MainTitle-Numbered"/>
      </w:pPr>
      <w:bookmarkStart w:id="23" w:name="_Toc450204976"/>
      <w:bookmarkStart w:id="24" w:name="_Toc452123398"/>
      <w:r w:rsidRPr="002F6564">
        <w:lastRenderedPageBreak/>
        <w:t>Introduction to Angular</w:t>
      </w:r>
      <w:r w:rsidR="00212AE1" w:rsidRPr="002F6564">
        <w:t xml:space="preserve"> </w:t>
      </w:r>
      <w:r w:rsidRPr="002F6564">
        <w:t>JS</w:t>
      </w:r>
      <w:bookmarkEnd w:id="23"/>
      <w:r w:rsidRPr="002F6564">
        <w:t xml:space="preserve">  &amp; Directives</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212AE1" w:rsidRPr="0095388B" w:rsidRDefault="00212AE1" w:rsidP="00212AE1">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angular webpage</w:t>
            </w:r>
            <w:r w:rsidR="00FA4B86">
              <w:rPr>
                <w:rFonts w:ascii="Candara" w:hAnsi="Candara" w:cs="Arial"/>
              </w:rPr>
              <w:t xml:space="preserve"> and view</w:t>
            </w:r>
            <w:r w:rsidRPr="0095388B">
              <w:rPr>
                <w:rFonts w:ascii="Candara" w:hAnsi="Candara" w:cs="Arial"/>
              </w:rPr>
              <w:t xml:space="preserve"> in a browser window.</w:t>
            </w:r>
          </w:p>
          <w:p w:rsidR="0050549B" w:rsidRPr="0095388B" w:rsidRDefault="00212AE1" w:rsidP="00212AE1">
            <w:pPr>
              <w:pStyle w:val="ListParagraph"/>
              <w:numPr>
                <w:ilvl w:val="0"/>
                <w:numId w:val="44"/>
              </w:numPr>
            </w:pPr>
            <w:r w:rsidRPr="00212AE1">
              <w:rPr>
                <w:rFonts w:ascii="Candara" w:hAnsi="Candara" w:cs="Arial"/>
              </w:rPr>
              <w:t>Understanding the fundamentals of Angularjs (model, view, controller, modules, rootscope, Directives,</w:t>
            </w:r>
            <w:r w:rsidR="00FA4B86">
              <w:rPr>
                <w:rFonts w:ascii="Candara" w:hAnsi="Candara" w:cs="Arial"/>
              </w:rPr>
              <w:t xml:space="preserve"> </w:t>
            </w:r>
            <w:r w:rsidRPr="00212AE1">
              <w:rPr>
                <w:rFonts w:ascii="Candara" w:hAnsi="Candara" w:cs="Arial"/>
              </w:rPr>
              <w:t>events)</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50549B" w:rsidP="00337986">
            <w:r w:rsidRPr="0095388B">
              <w:t>60 minutes</w:t>
            </w:r>
          </w:p>
        </w:tc>
      </w:tr>
    </w:tbl>
    <w:p w:rsidR="0050549B" w:rsidRPr="00A2727F" w:rsidRDefault="0050549B" w:rsidP="00A2727F"/>
    <w:p w:rsidR="00212AE1" w:rsidRPr="00212AE1" w:rsidRDefault="00212AE1" w:rsidP="007B102F">
      <w:pPr>
        <w:pStyle w:val="Heading2"/>
      </w:pPr>
      <w:bookmarkStart w:id="25" w:name="_Toc450204977"/>
      <w:bookmarkStart w:id="26" w:name="_Toc452123399"/>
      <w:r>
        <w:t>1</w:t>
      </w:r>
      <w:r w:rsidR="00FA4B86">
        <w:t xml:space="preserve">: Creating a </w:t>
      </w:r>
      <w:r w:rsidRPr="00212AE1">
        <w:t>webpage to work with Angular</w:t>
      </w:r>
      <w:bookmarkEnd w:id="25"/>
      <w:r>
        <w:t xml:space="preserve"> Basic &amp; Directives</w:t>
      </w:r>
      <w:bookmarkEnd w:id="26"/>
    </w:p>
    <w:p w:rsidR="00212AE1" w:rsidRPr="00212AE1" w:rsidRDefault="00212AE1" w:rsidP="00212AE1">
      <w:pPr>
        <w:pStyle w:val="Para-Heading2"/>
        <w:rPr>
          <w:rFonts w:ascii="Arial" w:hAnsi="Arial" w:cs="Arial"/>
        </w:rPr>
      </w:pPr>
      <w:r w:rsidRPr="00212AE1">
        <w:rPr>
          <w:rFonts w:ascii="Arial" w:hAnsi="Arial" w:cs="Arial"/>
        </w:rPr>
        <w:t>Create a web page and display the results shown below.</w:t>
      </w:r>
    </w:p>
    <w:p w:rsidR="00983A0E" w:rsidRDefault="00212AE1" w:rsidP="00983A0E">
      <w:pPr>
        <w:pStyle w:val="Para-Heading2"/>
        <w:keepNext/>
      </w:pPr>
      <w:r w:rsidRPr="00212AE1">
        <w:rPr>
          <w:rFonts w:ascii="Arial" w:hAnsi="Arial" w:cs="Arial"/>
          <w:noProof/>
        </w:rPr>
        <w:drawing>
          <wp:inline distT="0" distB="0" distL="0" distR="0" wp14:anchorId="363CE986" wp14:editId="59D77A7E">
            <wp:extent cx="45053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457325"/>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7" w:name="_Toc452192526"/>
      <w:r>
        <w:t xml:space="preserve">Figure </w:t>
      </w:r>
      <w:r w:rsidR="00B05998">
        <w:fldChar w:fldCharType="begin"/>
      </w:r>
      <w:r w:rsidR="00B05998">
        <w:instrText xml:space="preserve"> SEQ Figure \* ARABIC </w:instrText>
      </w:r>
      <w:r w:rsidR="00B05998">
        <w:fldChar w:fldCharType="separate"/>
      </w:r>
      <w:r w:rsidR="006F7F8D">
        <w:rPr>
          <w:noProof/>
        </w:rPr>
        <w:t>1</w:t>
      </w:r>
      <w:bookmarkEnd w:id="27"/>
      <w:r w:rsidR="00B05998">
        <w:rPr>
          <w:noProof/>
        </w:rPr>
        <w:fldChar w:fldCharType="end"/>
      </w:r>
    </w:p>
    <w:p w:rsidR="00212AE1" w:rsidRPr="00212AE1" w:rsidRDefault="00212AE1" w:rsidP="002E66B1">
      <w:pPr>
        <w:pStyle w:val="Para-Heading2"/>
        <w:jc w:val="both"/>
        <w:rPr>
          <w:rFonts w:ascii="Arial" w:hAnsi="Arial" w:cs="Arial"/>
        </w:rPr>
      </w:pPr>
      <w:r w:rsidRPr="00212AE1">
        <w:rPr>
          <w:rFonts w:ascii="Arial" w:hAnsi="Arial" w:cs="Arial"/>
        </w:rPr>
        <w:t>The rows could be added with help of 'Add</w:t>
      </w:r>
      <w:r>
        <w:rPr>
          <w:rFonts w:ascii="Arial" w:hAnsi="Arial" w:cs="Arial"/>
        </w:rPr>
        <w:t xml:space="preserve"> New</w:t>
      </w:r>
      <w:r w:rsidRPr="00212AE1">
        <w:rPr>
          <w:rFonts w:ascii="Arial" w:hAnsi="Arial" w:cs="Arial"/>
        </w:rPr>
        <w:t>' as per the need. The rows are to be provided with the check boxes to facilitate the deletion process e.g., if any new row for the data entry is required, the Add</w:t>
      </w:r>
      <w:r>
        <w:rPr>
          <w:rFonts w:ascii="Arial" w:hAnsi="Arial" w:cs="Arial"/>
        </w:rPr>
        <w:t xml:space="preserve"> New</w:t>
      </w:r>
      <w:r w:rsidRPr="00212AE1">
        <w:rPr>
          <w:rFonts w:ascii="Arial" w:hAnsi="Arial" w:cs="Arial"/>
        </w:rPr>
        <w:t xml:space="preserve"> button is to be clicked on and the new row should appear.</w:t>
      </w:r>
    </w:p>
    <w:p w:rsidR="00983A0E" w:rsidRDefault="00212AE1" w:rsidP="00983A0E">
      <w:pPr>
        <w:pStyle w:val="Para-Heading2"/>
        <w:keepNext/>
      </w:pPr>
      <w:r w:rsidRPr="00212AE1">
        <w:rPr>
          <w:rFonts w:ascii="Arial" w:hAnsi="Arial" w:cs="Arial"/>
          <w:noProof/>
        </w:rPr>
        <w:drawing>
          <wp:inline distT="0" distB="0" distL="0" distR="0" wp14:anchorId="6EC6307A" wp14:editId="443EBA65">
            <wp:extent cx="47625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8" w:name="_Toc452192527"/>
      <w:r>
        <w:t xml:space="preserve">Figure </w:t>
      </w:r>
      <w:r w:rsidR="00B05998">
        <w:fldChar w:fldCharType="begin"/>
      </w:r>
      <w:r w:rsidR="00B05998">
        <w:instrText xml:space="preserve"> SEQ Figure \* ARABIC </w:instrText>
      </w:r>
      <w:r w:rsidR="00B05998">
        <w:fldChar w:fldCharType="separate"/>
      </w:r>
      <w:r w:rsidR="006F7F8D">
        <w:rPr>
          <w:noProof/>
        </w:rPr>
        <w:t>2</w:t>
      </w:r>
      <w:bookmarkEnd w:id="28"/>
      <w:r w:rsidR="00B05998">
        <w:rPr>
          <w:noProof/>
        </w:rPr>
        <w:fldChar w:fldCharType="end"/>
      </w:r>
    </w:p>
    <w:p w:rsidR="00212AE1" w:rsidRPr="00212AE1" w:rsidRDefault="00212AE1" w:rsidP="00212AE1">
      <w:pPr>
        <w:pStyle w:val="Para-Heading2"/>
        <w:ind w:left="0"/>
        <w:rPr>
          <w:rFonts w:ascii="Arial" w:hAnsi="Arial" w:cs="Arial"/>
        </w:rPr>
      </w:pPr>
    </w:p>
    <w:p w:rsidR="00212AE1" w:rsidRDefault="002F6564" w:rsidP="00212AE1">
      <w:pPr>
        <w:pStyle w:val="Para-Heading2"/>
        <w:ind w:left="0"/>
        <w:jc w:val="both"/>
        <w:rPr>
          <w:rFonts w:ascii="Arial" w:hAnsi="Arial" w:cs="Arial"/>
        </w:rPr>
      </w:pPr>
      <w:r>
        <w:rPr>
          <w:rFonts w:ascii="Arial" w:hAnsi="Arial" w:cs="Arial"/>
        </w:rPr>
        <w:t xml:space="preserve">Note: </w:t>
      </w:r>
    </w:p>
    <w:p w:rsidR="00212AE1" w:rsidRDefault="00ED2E8D" w:rsidP="00FA36A3">
      <w:pPr>
        <w:pStyle w:val="Para-Heading2"/>
        <w:ind w:left="0" w:firstLine="720"/>
        <w:jc w:val="both"/>
        <w:rPr>
          <w:rFonts w:ascii="Arial" w:hAnsi="Arial" w:cs="Arial"/>
        </w:rPr>
      </w:pPr>
      <w:r>
        <w:rPr>
          <w:rFonts w:ascii="Arial" w:hAnsi="Arial" w:cs="Arial"/>
        </w:rPr>
        <w:t xml:space="preserve">All fields are mandatory </w:t>
      </w:r>
    </w:p>
    <w:p w:rsidR="00FA36A3" w:rsidRDefault="00FA36A3" w:rsidP="00FA36A3">
      <w:pPr>
        <w:pStyle w:val="Para-Heading2"/>
        <w:ind w:left="0" w:firstLine="720"/>
        <w:jc w:val="both"/>
        <w:rPr>
          <w:rFonts w:ascii="Arial" w:hAnsi="Arial" w:cs="Arial"/>
        </w:rPr>
      </w:pPr>
    </w:p>
    <w:p w:rsidR="00FA36A3" w:rsidRDefault="00FA36A3" w:rsidP="00FA36A3">
      <w:pPr>
        <w:pStyle w:val="Para-Heading2"/>
        <w:ind w:left="0" w:firstLine="720"/>
        <w:jc w:val="both"/>
        <w:rPr>
          <w:rFonts w:ascii="Arial" w:hAnsi="Arial" w:cs="Arial"/>
        </w:rPr>
      </w:pPr>
    </w:p>
    <w:p w:rsidR="00FA36A3" w:rsidRPr="00FA36A3" w:rsidRDefault="00FA36A3" w:rsidP="00FA36A3">
      <w:pPr>
        <w:pStyle w:val="Para-Heading2"/>
        <w:ind w:left="0" w:firstLine="720"/>
        <w:jc w:val="both"/>
        <w:rPr>
          <w:rFonts w:ascii="Arial" w:hAnsi="Arial" w:cs="Arial"/>
        </w:rPr>
      </w:pPr>
    </w:p>
    <w:p w:rsidR="00212AE1" w:rsidRDefault="00212AE1" w:rsidP="00A2727F"/>
    <w:p w:rsidR="00212AE1" w:rsidRDefault="00212AE1" w:rsidP="00A2727F"/>
    <w:p w:rsidR="00212AE1" w:rsidRDefault="00212AE1" w:rsidP="00A2727F">
      <w:r>
        <w:t>F</w:t>
      </w:r>
      <w:r>
        <w:rPr>
          <w:rFonts w:hint="eastAsia"/>
        </w:rPr>
        <w:t xml:space="preserve">or deleting a row just check the check box and click on </w:t>
      </w:r>
      <w:r>
        <w:t>Remove</w:t>
      </w:r>
      <w:r>
        <w:rPr>
          <w:rFonts w:hint="eastAsia"/>
        </w:rPr>
        <w:t xml:space="preserve"> button, and </w:t>
      </w:r>
      <w:r w:rsidR="00C05DBD">
        <w:t xml:space="preserve">the </w:t>
      </w:r>
      <w:r>
        <w:rPr>
          <w:rFonts w:hint="eastAsia"/>
        </w:rPr>
        <w:t>row should get deleted.</w:t>
      </w:r>
      <w:r w:rsidR="00FA36A3">
        <w:t xml:space="preserve"> If </w:t>
      </w:r>
      <w:r w:rsidR="00C05DBD">
        <w:t>w</w:t>
      </w:r>
      <w:r w:rsidR="00FA36A3">
        <w:t xml:space="preserve">e select topmost checkbox all </w:t>
      </w:r>
      <w:r w:rsidR="00C05DBD">
        <w:t xml:space="preserve">the </w:t>
      </w:r>
      <w:r w:rsidR="00FA36A3">
        <w:t>row</w:t>
      </w:r>
      <w:r w:rsidR="00C05DBD">
        <w:t>s</w:t>
      </w:r>
      <w:r w:rsidR="00FA36A3">
        <w:t xml:space="preserve"> w</w:t>
      </w:r>
      <w:r w:rsidR="00C05DBD">
        <w:t>ill be selected &amp; when R</w:t>
      </w:r>
      <w:r w:rsidR="00EC5F79">
        <w:t>emove</w:t>
      </w:r>
      <w:r w:rsidR="00C05DBD">
        <w:t xml:space="preserve"> button is clicked,</w:t>
      </w:r>
      <w:r w:rsidR="00FA36A3">
        <w:t xml:space="preserve"> all</w:t>
      </w:r>
      <w:r w:rsidR="00C05DBD">
        <w:t xml:space="preserve"> the</w:t>
      </w:r>
      <w:r w:rsidR="00FA36A3">
        <w:t xml:space="preserve"> rows will </w:t>
      </w:r>
      <w:r w:rsidR="00C05DBD">
        <w:t xml:space="preserve">get </w:t>
      </w:r>
      <w:r w:rsidR="00FA36A3">
        <w:t>deleted</w:t>
      </w:r>
      <w:r w:rsidR="00C05DBD">
        <w:t>.</w:t>
      </w:r>
    </w:p>
    <w:p w:rsidR="00212AE1" w:rsidRDefault="00212AE1" w:rsidP="00A2727F"/>
    <w:p w:rsidR="00983A0E" w:rsidRDefault="00212AE1" w:rsidP="00983A0E">
      <w:pPr>
        <w:keepNext/>
      </w:pPr>
      <w:r>
        <w:rPr>
          <w:noProof/>
        </w:rPr>
        <w:drawing>
          <wp:inline distT="0" distB="0" distL="0" distR="0" wp14:anchorId="35819B1F" wp14:editId="4828B35A">
            <wp:extent cx="48006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rsidR="00212AE1" w:rsidRDefault="00983A0E" w:rsidP="00983A0E">
      <w:pPr>
        <w:pStyle w:val="Caption"/>
        <w:jc w:val="center"/>
      </w:pPr>
      <w:bookmarkStart w:id="29" w:name="_Toc452192528"/>
      <w:r>
        <w:t xml:space="preserve">Figure </w:t>
      </w:r>
      <w:r w:rsidR="00B05998">
        <w:fldChar w:fldCharType="begin"/>
      </w:r>
      <w:r w:rsidR="00B05998">
        <w:instrText xml:space="preserve"> SEQ Figure \* ARABIC </w:instrText>
      </w:r>
      <w:r w:rsidR="00B05998">
        <w:fldChar w:fldCharType="separate"/>
      </w:r>
      <w:r w:rsidR="006F7F8D">
        <w:rPr>
          <w:noProof/>
        </w:rPr>
        <w:t>3</w:t>
      </w:r>
      <w:bookmarkEnd w:id="29"/>
      <w:r w:rsidR="00B05998">
        <w:rPr>
          <w:noProof/>
        </w:rPr>
        <w:fldChar w:fldCharType="end"/>
      </w:r>
    </w:p>
    <w:p w:rsidR="00212AE1" w:rsidRDefault="00212AE1" w:rsidP="00A2727F"/>
    <w:p w:rsidR="00212AE1" w:rsidRDefault="00212AE1" w:rsidP="00A2727F">
      <w:r>
        <w:t xml:space="preserve">Removed Row </w:t>
      </w:r>
    </w:p>
    <w:p w:rsidR="00212AE1" w:rsidRDefault="00212AE1" w:rsidP="00A2727F"/>
    <w:p w:rsidR="00983A0E" w:rsidRDefault="00212AE1" w:rsidP="00983A0E">
      <w:pPr>
        <w:keepNext/>
      </w:pPr>
      <w:r>
        <w:rPr>
          <w:noProof/>
        </w:rPr>
        <w:drawing>
          <wp:inline distT="0" distB="0" distL="0" distR="0" wp14:anchorId="5C755B49" wp14:editId="1D3BE653">
            <wp:extent cx="51816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238250"/>
                    </a:xfrm>
                    <a:prstGeom prst="rect">
                      <a:avLst/>
                    </a:prstGeom>
                    <a:noFill/>
                    <a:ln>
                      <a:noFill/>
                    </a:ln>
                  </pic:spPr>
                </pic:pic>
              </a:graphicData>
            </a:graphic>
          </wp:inline>
        </w:drawing>
      </w:r>
    </w:p>
    <w:p w:rsidR="00212AE1" w:rsidRPr="00A2727F" w:rsidRDefault="00983A0E" w:rsidP="00983A0E">
      <w:pPr>
        <w:pStyle w:val="Caption"/>
        <w:jc w:val="center"/>
        <w:sectPr w:rsidR="00212AE1" w:rsidRPr="00A2727F" w:rsidSect="004611D6">
          <w:headerReference w:type="even" r:id="rId20"/>
          <w:pgSz w:w="12240" w:h="15840"/>
          <w:pgMar w:top="1440" w:right="1800" w:bottom="1440" w:left="1800" w:header="720" w:footer="720" w:gutter="0"/>
          <w:cols w:space="720"/>
          <w:docGrid w:linePitch="360"/>
        </w:sectPr>
      </w:pPr>
      <w:bookmarkStart w:id="30" w:name="_Toc452192529"/>
      <w:r>
        <w:t xml:space="preserve">Figure </w:t>
      </w:r>
      <w:r w:rsidR="00B05998">
        <w:fldChar w:fldCharType="begin"/>
      </w:r>
      <w:r w:rsidR="00B05998">
        <w:instrText xml:space="preserve"> SEQ Figure \* ARABIC </w:instrText>
      </w:r>
      <w:r w:rsidR="00B05998">
        <w:fldChar w:fldCharType="separate"/>
      </w:r>
      <w:r w:rsidR="006F7F8D">
        <w:rPr>
          <w:noProof/>
        </w:rPr>
        <w:t>4</w:t>
      </w:r>
      <w:bookmarkEnd w:id="30"/>
      <w:r w:rsidR="00B05998">
        <w:rPr>
          <w:noProof/>
        </w:rPr>
        <w:fldChar w:fldCharType="end"/>
      </w:r>
    </w:p>
    <w:p w:rsidR="006E2AA2" w:rsidRPr="00953DB2" w:rsidRDefault="006E2AA2" w:rsidP="00953DB2">
      <w:pPr>
        <w:pStyle w:val="MainTitle-Numbered"/>
      </w:pPr>
      <w:bookmarkStart w:id="31" w:name="_Toc450204988"/>
      <w:bookmarkStart w:id="32" w:name="_Toc452123400"/>
      <w:r w:rsidRPr="00953DB2">
        <w:lastRenderedPageBreak/>
        <w:t>Angular Filters</w:t>
      </w:r>
      <w:bookmarkEnd w:id="31"/>
      <w:bookmarkEnd w:id="32"/>
    </w:p>
    <w:p w:rsidR="00DD2C4C" w:rsidRPr="00A2727F" w:rsidRDefault="00DD2C4C" w:rsidP="00A2727F"/>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95388B">
        <w:tc>
          <w:tcPr>
            <w:tcW w:w="821" w:type="dxa"/>
            <w:shd w:val="clear" w:color="auto" w:fill="CCCCCC"/>
            <w:vAlign w:val="center"/>
          </w:tcPr>
          <w:p w:rsidR="000F2C29" w:rsidRPr="00213687" w:rsidRDefault="000F2C29" w:rsidP="00706953">
            <w:pPr>
              <w:spacing w:line="360" w:lineRule="auto"/>
              <w:jc w:val="center"/>
              <w:rPr>
                <w:rStyle w:val="StyleNormalBold"/>
              </w:rPr>
            </w:pPr>
            <w:r w:rsidRPr="00213687">
              <w:rPr>
                <w:rStyle w:val="StyleNormalBold"/>
              </w:rPr>
              <w:t>Goals</w:t>
            </w:r>
          </w:p>
          <w:p w:rsidR="000F2C29" w:rsidRPr="0095388B" w:rsidRDefault="000F2C29" w:rsidP="00706953">
            <w:pPr>
              <w:jc w:val="center"/>
              <w:rPr>
                <w:rFonts w:ascii="Candara" w:hAnsi="Candara" w:cs="Arial"/>
                <w:b/>
                <w:szCs w:val="20"/>
              </w:rPr>
            </w:pPr>
          </w:p>
        </w:tc>
        <w:tc>
          <w:tcPr>
            <w:tcW w:w="7207" w:type="dxa"/>
          </w:tcPr>
          <w:p w:rsidR="000F2C29" w:rsidRPr="0095388B" w:rsidRDefault="002F6564" w:rsidP="006E2AA2">
            <w:pPr>
              <w:pStyle w:val="StylePara-unlistedbullets"/>
              <w:numPr>
                <w:ilvl w:val="0"/>
                <w:numId w:val="46"/>
              </w:numPr>
            </w:pPr>
            <w:r>
              <w:rPr>
                <w:rFonts w:ascii="Candara" w:hAnsi="Candara" w:cs="Arial"/>
              </w:rPr>
              <w:t xml:space="preserve">Working with </w:t>
            </w:r>
            <w:r w:rsidR="006E2AA2">
              <w:rPr>
                <w:rFonts w:ascii="Candara" w:hAnsi="Candara" w:cs="Arial"/>
              </w:rPr>
              <w:t xml:space="preserve"> inbuilt filters</w:t>
            </w:r>
            <w:r>
              <w:rPr>
                <w:rFonts w:ascii="Candara" w:hAnsi="Candara" w:cs="Arial"/>
              </w:rPr>
              <w:t xml:space="preserve"> &amp; creating Custom filter</w:t>
            </w:r>
          </w:p>
        </w:tc>
      </w:tr>
      <w:tr w:rsidR="000F2C29" w:rsidRPr="0095388B">
        <w:tc>
          <w:tcPr>
            <w:tcW w:w="821" w:type="dxa"/>
            <w:shd w:val="clear" w:color="auto" w:fill="CCCCCC"/>
            <w:vAlign w:val="center"/>
          </w:tcPr>
          <w:p w:rsidR="00751C53" w:rsidRPr="00213687" w:rsidRDefault="000F2C29" w:rsidP="00706953">
            <w:pPr>
              <w:spacing w:line="360" w:lineRule="auto"/>
              <w:jc w:val="center"/>
              <w:rPr>
                <w:rStyle w:val="StyleNormalBold"/>
              </w:rPr>
            </w:pPr>
            <w:r w:rsidRPr="00213687">
              <w:rPr>
                <w:rStyle w:val="StyleNormalBold"/>
              </w:rPr>
              <w:t>Time</w:t>
            </w:r>
          </w:p>
        </w:tc>
        <w:tc>
          <w:tcPr>
            <w:tcW w:w="7207" w:type="dxa"/>
            <w:vAlign w:val="center"/>
          </w:tcPr>
          <w:p w:rsidR="000F2C29" w:rsidRPr="0095388B" w:rsidRDefault="006E2AA2" w:rsidP="00EC5F79">
            <w:pPr>
              <w:pStyle w:val="StylePara"/>
              <w:ind w:left="0"/>
            </w:pPr>
            <w:r>
              <w:t>3</w:t>
            </w:r>
            <w:r w:rsidR="00BA4B57" w:rsidRPr="0095388B">
              <w:t>0 min</w:t>
            </w:r>
            <w:r w:rsidR="000F2C29" w:rsidRPr="0095388B">
              <w:t>utes</w:t>
            </w:r>
          </w:p>
        </w:tc>
      </w:tr>
    </w:tbl>
    <w:p w:rsidR="00EB009B" w:rsidRPr="0095388B" w:rsidRDefault="00EB009B" w:rsidP="007B102F">
      <w:pPr>
        <w:pStyle w:val="Heading2"/>
      </w:pPr>
    </w:p>
    <w:p w:rsidR="006E2AA2" w:rsidRDefault="00CE3DC3" w:rsidP="007B102F">
      <w:pPr>
        <w:pStyle w:val="Heading2"/>
      </w:pPr>
      <w:bookmarkStart w:id="33" w:name="_Toc448909940"/>
      <w:bookmarkStart w:id="34" w:name="_Toc452123401"/>
      <w:r w:rsidRPr="0095388B">
        <w:t>2.</w:t>
      </w:r>
      <w:bookmarkEnd w:id="33"/>
      <w:r w:rsidR="004E5160" w:rsidRPr="0095388B">
        <w:t xml:space="preserve"> </w:t>
      </w:r>
      <w:r w:rsidR="00C05DBD">
        <w:t>Creating a</w:t>
      </w:r>
      <w:r w:rsidR="006E2AA2" w:rsidRPr="0095388B">
        <w:t xml:space="preserve"> </w:t>
      </w:r>
      <w:r w:rsidR="00C05DBD">
        <w:t xml:space="preserve">webpage to </w:t>
      </w:r>
      <w:r w:rsidR="006E2AA2">
        <w:t>work with angular inbuilt-f</w:t>
      </w:r>
      <w:r w:rsidR="002F6564">
        <w:t>ilters</w:t>
      </w:r>
      <w:bookmarkEnd w:id="34"/>
    </w:p>
    <w:p w:rsidR="002F6564" w:rsidRPr="002F6564" w:rsidRDefault="002F6564" w:rsidP="002F6564"/>
    <w:p w:rsidR="006E2AA2" w:rsidRPr="006E2AA2" w:rsidRDefault="002F6564" w:rsidP="006E2AA2">
      <w:r w:rsidRPr="00212AE1">
        <w:rPr>
          <w:rFonts w:cs="Arial"/>
        </w:rPr>
        <w:t>Create a web page and display the results shown below</w:t>
      </w:r>
    </w:p>
    <w:p w:rsidR="00AE0F51" w:rsidRDefault="006E2AA2" w:rsidP="00AE0F51">
      <w:pPr>
        <w:pStyle w:val="Heading2"/>
      </w:pPr>
      <w:bookmarkStart w:id="35" w:name="_Toc452123402"/>
      <w:r>
        <w:rPr>
          <w:noProof/>
        </w:rPr>
        <w:drawing>
          <wp:inline distT="0" distB="0" distL="0" distR="0" wp14:anchorId="1DFFB9B9" wp14:editId="7684B131">
            <wp:extent cx="548640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bookmarkEnd w:id="35"/>
    </w:p>
    <w:p w:rsidR="00C84615" w:rsidRPr="0095388B" w:rsidRDefault="00AE0F51" w:rsidP="00AE0F51">
      <w:pPr>
        <w:pStyle w:val="Caption"/>
        <w:jc w:val="center"/>
      </w:pPr>
      <w:bookmarkStart w:id="36" w:name="_Toc452192530"/>
      <w:r>
        <w:t xml:space="preserve">Figure </w:t>
      </w:r>
      <w:r w:rsidR="00B05998">
        <w:fldChar w:fldCharType="begin"/>
      </w:r>
      <w:r w:rsidR="00B05998">
        <w:instrText xml:space="preserve"> SEQ Figure \* ARABIC </w:instrText>
      </w:r>
      <w:r w:rsidR="00B05998">
        <w:fldChar w:fldCharType="separate"/>
      </w:r>
      <w:r w:rsidR="006F7F8D">
        <w:rPr>
          <w:noProof/>
        </w:rPr>
        <w:t>5</w:t>
      </w:r>
      <w:bookmarkEnd w:id="36"/>
      <w:r w:rsidR="00B05998">
        <w:rPr>
          <w:noProof/>
        </w:rPr>
        <w:fldChar w:fldCharType="end"/>
      </w:r>
    </w:p>
    <w:p w:rsidR="006E2AA2" w:rsidRDefault="005F7CE4" w:rsidP="005F7CE4">
      <w:pPr>
        <w:pStyle w:val="MainTitle"/>
      </w:pPr>
      <w:bookmarkStart w:id="37" w:name="_Toc452123403"/>
      <w:bookmarkStart w:id="38" w:name="_Toc448909942"/>
      <w:r>
        <w:t>T</w:t>
      </w:r>
      <w:r w:rsidR="006E2AA2" w:rsidRPr="005F7CE4">
        <w:rPr>
          <w:rFonts w:hint="eastAsia"/>
        </w:rPr>
        <w:t>he data consists of 11 rows and 3 co</w:t>
      </w:r>
      <w:r w:rsidR="002F6564">
        <w:rPr>
          <w:rFonts w:hint="eastAsia"/>
        </w:rPr>
        <w:t xml:space="preserve">lumns with the fields </w:t>
      </w:r>
      <w:r w:rsidR="002F6564">
        <w:t>employee-ID</w:t>
      </w:r>
      <w:r w:rsidR="002F6564">
        <w:rPr>
          <w:rFonts w:hint="eastAsia"/>
        </w:rPr>
        <w:t xml:space="preserve">, </w:t>
      </w:r>
      <w:r w:rsidR="002F6564">
        <w:t>Name</w:t>
      </w:r>
      <w:r w:rsidR="006E2AA2" w:rsidRPr="005F7CE4">
        <w:rPr>
          <w:rFonts w:hint="eastAsia"/>
        </w:rPr>
        <w:t xml:space="preserve"> and Location</w:t>
      </w:r>
      <w:r>
        <w:t>.</w:t>
      </w:r>
      <w:bookmarkEnd w:id="37"/>
    </w:p>
    <w:p w:rsidR="00FA36A3" w:rsidRDefault="00FA36A3" w:rsidP="005F7CE4">
      <w:pPr>
        <w:pStyle w:val="MainTitle"/>
      </w:pPr>
      <w:r>
        <w:t>Refer Below txt File</w:t>
      </w:r>
    </w:p>
    <w:p w:rsidR="00FA36A3" w:rsidRDefault="00FA36A3" w:rsidP="005F7CE4">
      <w:pPr>
        <w:pStyle w:val="MainTitle"/>
      </w:pPr>
      <w:r>
        <w:t xml:space="preserve">               </w:t>
      </w:r>
      <w:hyperlink r:id="rId22" w:history="1">
        <w:r w:rsidRPr="00FA36A3">
          <w:rPr>
            <w:rStyle w:val="Hyperlink"/>
          </w:rPr>
          <w:t>Lab02.txt</w:t>
        </w:r>
      </w:hyperlink>
    </w:p>
    <w:p w:rsidR="005F7CE4" w:rsidRPr="005F7CE4" w:rsidRDefault="005F7CE4" w:rsidP="005F7CE4">
      <w:pPr>
        <w:pStyle w:val="MainTitle"/>
      </w:pPr>
      <w:bookmarkStart w:id="39" w:name="_Toc452123404"/>
      <w:r>
        <w:t xml:space="preserve">In the </w:t>
      </w:r>
      <w:r w:rsidRPr="00E62843">
        <w:rPr>
          <w:b/>
        </w:rPr>
        <w:t>Search field</w:t>
      </w:r>
      <w:r>
        <w:t xml:space="preserve"> we can search by Location such </w:t>
      </w:r>
      <w:r w:rsidR="00B05998">
        <w:t>as,</w:t>
      </w:r>
      <w:r>
        <w:rPr>
          <w:rFonts w:hint="eastAsia"/>
        </w:rPr>
        <w:t xml:space="preserve"> having letter 'B' anywhere in the </w:t>
      </w:r>
      <w:r w:rsidR="002F6564">
        <w:t xml:space="preserve">string </w:t>
      </w:r>
      <w:r>
        <w:rPr>
          <w:rFonts w:hint="eastAsia"/>
        </w:rPr>
        <w:t>Location field</w:t>
      </w:r>
      <w:r w:rsidR="002F6564">
        <w:t>.</w:t>
      </w:r>
      <w:r w:rsidR="002F6564">
        <w:rPr>
          <w:rFonts w:hint="eastAsia"/>
        </w:rPr>
        <w:t xml:space="preserve"> </w:t>
      </w:r>
      <w:r w:rsidR="002F6564">
        <w:t>R</w:t>
      </w:r>
      <w:r w:rsidR="002F6564">
        <w:rPr>
          <w:rFonts w:hint="eastAsia"/>
        </w:rPr>
        <w:t>esult</w:t>
      </w:r>
      <w:r>
        <w:rPr>
          <w:rFonts w:hint="eastAsia"/>
        </w:rPr>
        <w:t xml:space="preserve"> </w:t>
      </w:r>
      <w:r w:rsidR="002F6564">
        <w:t xml:space="preserve">should appear as </w:t>
      </w:r>
      <w:r>
        <w:rPr>
          <w:rFonts w:hint="eastAsia"/>
        </w:rPr>
        <w:t xml:space="preserve">e.g, </w:t>
      </w:r>
      <w:r w:rsidRPr="005F7CE4">
        <w:rPr>
          <w:rFonts w:hint="eastAsia"/>
          <w:b/>
        </w:rPr>
        <w:t>'B</w:t>
      </w:r>
      <w:r>
        <w:rPr>
          <w:rFonts w:hint="eastAsia"/>
        </w:rPr>
        <w:t>'angalore and Mum</w:t>
      </w:r>
      <w:r w:rsidRPr="005F7CE4">
        <w:rPr>
          <w:rFonts w:hint="eastAsia"/>
          <w:b/>
        </w:rPr>
        <w:t>'b'</w:t>
      </w:r>
      <w:r>
        <w:rPr>
          <w:rFonts w:hint="eastAsia"/>
        </w:rPr>
        <w:t>ai.</w:t>
      </w:r>
      <w:bookmarkEnd w:id="39"/>
    </w:p>
    <w:p w:rsidR="005F7CE4" w:rsidRPr="00EC5F79" w:rsidRDefault="005F7CE4" w:rsidP="00CB12D3">
      <w:pPr>
        <w:pStyle w:val="MainTitle"/>
        <w:keepNext/>
        <w:jc w:val="center"/>
        <w:rPr>
          <w:b/>
        </w:rPr>
      </w:pPr>
      <w:bookmarkStart w:id="40" w:name="_Toc452123405"/>
      <w:bookmarkStart w:id="41" w:name="_Toc452192531"/>
      <w:r w:rsidRPr="00EC5F79">
        <w:rPr>
          <w:b/>
          <w:noProof/>
        </w:rPr>
        <w:lastRenderedPageBreak/>
        <w:drawing>
          <wp:inline distT="0" distB="0" distL="0" distR="0" wp14:anchorId="5B8E8D79" wp14:editId="06D651B9">
            <wp:extent cx="54864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bookmarkEnd w:id="40"/>
      <w:r w:rsidR="00AE0F51" w:rsidRPr="00EC5F79">
        <w:rPr>
          <w:b/>
        </w:rPr>
        <w:t xml:space="preserve">Figure </w:t>
      </w:r>
      <w:r w:rsidR="00AE0F51" w:rsidRPr="00EC5F79">
        <w:rPr>
          <w:b/>
        </w:rPr>
        <w:fldChar w:fldCharType="begin"/>
      </w:r>
      <w:r w:rsidR="00AE0F51" w:rsidRPr="00EC5F79">
        <w:rPr>
          <w:b/>
        </w:rPr>
        <w:instrText xml:space="preserve"> SEQ Figure \* ARABIC </w:instrText>
      </w:r>
      <w:r w:rsidR="00AE0F51" w:rsidRPr="00EC5F79">
        <w:rPr>
          <w:b/>
        </w:rPr>
        <w:fldChar w:fldCharType="separate"/>
      </w:r>
      <w:r w:rsidR="006F7F8D">
        <w:rPr>
          <w:b/>
          <w:noProof/>
        </w:rPr>
        <w:t>6</w:t>
      </w:r>
      <w:bookmarkEnd w:id="41"/>
      <w:r w:rsidR="00AE0F51" w:rsidRPr="00EC5F79">
        <w:rPr>
          <w:b/>
        </w:rPr>
        <w:fldChar w:fldCharType="end"/>
      </w:r>
    </w:p>
    <w:p w:rsidR="005F7CE4" w:rsidRDefault="005F7CE4" w:rsidP="005F7CE4">
      <w:pPr>
        <w:pStyle w:val="MainTitle"/>
      </w:pPr>
      <w:bookmarkStart w:id="42" w:name="_Toc452123406"/>
      <w:r>
        <w:t xml:space="preserve">In the </w:t>
      </w:r>
      <w:r w:rsidRPr="00E62843">
        <w:rPr>
          <w:b/>
        </w:rPr>
        <w:t>Limit field</w:t>
      </w:r>
      <w:r>
        <w:t xml:space="preserve"> we can limit the data eg how many number of rows we want .If we p</w:t>
      </w:r>
      <w:r w:rsidR="002F6564">
        <w:t>ut 4 only first 4 rows will be displayed.</w:t>
      </w:r>
      <w:bookmarkEnd w:id="42"/>
    </w:p>
    <w:p w:rsidR="00AE0F51" w:rsidRDefault="005F7CE4" w:rsidP="00AE0F51">
      <w:pPr>
        <w:pStyle w:val="MainTitle"/>
        <w:keepNext/>
      </w:pPr>
      <w:bookmarkStart w:id="43" w:name="_Toc452123407"/>
      <w:r>
        <w:rPr>
          <w:noProof/>
        </w:rPr>
        <w:drawing>
          <wp:inline distT="0" distB="0" distL="0" distR="0" wp14:anchorId="6709D5DC" wp14:editId="7F5E46D7">
            <wp:extent cx="54768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1314450"/>
                    </a:xfrm>
                    <a:prstGeom prst="rect">
                      <a:avLst/>
                    </a:prstGeom>
                    <a:noFill/>
                    <a:ln>
                      <a:noFill/>
                    </a:ln>
                  </pic:spPr>
                </pic:pic>
              </a:graphicData>
            </a:graphic>
          </wp:inline>
        </w:drawing>
      </w:r>
      <w:bookmarkEnd w:id="43"/>
    </w:p>
    <w:p w:rsidR="005F7CE4" w:rsidRDefault="00AE0F51" w:rsidP="00AE0F51">
      <w:pPr>
        <w:pStyle w:val="Caption"/>
        <w:jc w:val="center"/>
      </w:pPr>
      <w:bookmarkStart w:id="44" w:name="_Toc452192532"/>
      <w:r>
        <w:t xml:space="preserve">Figure </w:t>
      </w:r>
      <w:r w:rsidR="00B05998">
        <w:fldChar w:fldCharType="begin"/>
      </w:r>
      <w:r w:rsidR="00B05998">
        <w:instrText xml:space="preserve"> SEQ Figure \* ARABIC </w:instrText>
      </w:r>
      <w:r w:rsidR="00B05998">
        <w:fldChar w:fldCharType="separate"/>
      </w:r>
      <w:r w:rsidR="006F7F8D">
        <w:rPr>
          <w:noProof/>
        </w:rPr>
        <w:t>7</w:t>
      </w:r>
      <w:bookmarkEnd w:id="44"/>
      <w:r w:rsidR="00B05998">
        <w:rPr>
          <w:noProof/>
        </w:rPr>
        <w:fldChar w:fldCharType="end"/>
      </w:r>
    </w:p>
    <w:p w:rsidR="005F7CE4" w:rsidRDefault="005F7CE4" w:rsidP="005F7CE4">
      <w:pPr>
        <w:pStyle w:val="MainTitle"/>
      </w:pPr>
      <w:bookmarkStart w:id="45" w:name="_Toc452123408"/>
      <w:r>
        <w:t xml:space="preserve">In the </w:t>
      </w:r>
      <w:r w:rsidRPr="005F7CE4">
        <w:rPr>
          <w:b/>
        </w:rPr>
        <w:t xml:space="preserve">Sort the Data by </w:t>
      </w:r>
      <w:r>
        <w:rPr>
          <w:b/>
        </w:rPr>
        <w:t xml:space="preserve">field </w:t>
      </w:r>
      <w:r>
        <w:t>there are 3 options “</w:t>
      </w:r>
      <w:r w:rsidRPr="00344717">
        <w:rPr>
          <w:b/>
        </w:rPr>
        <w:t xml:space="preserve">By </w:t>
      </w:r>
      <w:r w:rsidR="00E62843" w:rsidRPr="00344717">
        <w:rPr>
          <w:b/>
        </w:rPr>
        <w:t>employee-id</w:t>
      </w:r>
      <w:r>
        <w:t>” ,”</w:t>
      </w:r>
      <w:r w:rsidRPr="00344717">
        <w:rPr>
          <w:b/>
        </w:rPr>
        <w:t>By Name</w:t>
      </w:r>
      <w:r>
        <w:t>”, ”</w:t>
      </w:r>
      <w:r w:rsidRPr="00344717">
        <w:rPr>
          <w:b/>
        </w:rPr>
        <w:t>By Location</w:t>
      </w:r>
      <w:r>
        <w:t xml:space="preserve">”, We can sort the data in ascending  </w:t>
      </w:r>
      <w:r w:rsidR="00E62843">
        <w:t>order by employeeid or by name or location eg sort by employee Id</w:t>
      </w:r>
      <w:bookmarkEnd w:id="45"/>
    </w:p>
    <w:p w:rsidR="00CB12D3" w:rsidRDefault="00E62843" w:rsidP="00CB12D3">
      <w:pPr>
        <w:pStyle w:val="MainTitle"/>
        <w:keepNext/>
      </w:pPr>
      <w:bookmarkStart w:id="46" w:name="_Toc452123409"/>
      <w:r>
        <w:rPr>
          <w:noProof/>
        </w:rPr>
        <w:drawing>
          <wp:inline distT="0" distB="0" distL="0" distR="0" wp14:anchorId="5ED091DA" wp14:editId="027839AE">
            <wp:extent cx="5486400" cy="2181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81225"/>
                    </a:xfrm>
                    <a:prstGeom prst="rect">
                      <a:avLst/>
                    </a:prstGeom>
                    <a:noFill/>
                    <a:ln>
                      <a:noFill/>
                    </a:ln>
                  </pic:spPr>
                </pic:pic>
              </a:graphicData>
            </a:graphic>
          </wp:inline>
        </w:drawing>
      </w:r>
      <w:bookmarkEnd w:id="46"/>
    </w:p>
    <w:p w:rsidR="00E62843" w:rsidRDefault="00CB12D3" w:rsidP="00CB12D3">
      <w:pPr>
        <w:pStyle w:val="Caption"/>
        <w:jc w:val="center"/>
      </w:pPr>
      <w:bookmarkStart w:id="47" w:name="_Toc452192533"/>
      <w:r>
        <w:t xml:space="preserve">Figure </w:t>
      </w:r>
      <w:r w:rsidR="00B05998">
        <w:fldChar w:fldCharType="begin"/>
      </w:r>
      <w:r w:rsidR="00B05998">
        <w:instrText xml:space="preserve"> SEQ Figure \* ARABIC </w:instrText>
      </w:r>
      <w:r w:rsidR="00B05998">
        <w:fldChar w:fldCharType="separate"/>
      </w:r>
      <w:r w:rsidR="006F7F8D">
        <w:rPr>
          <w:noProof/>
        </w:rPr>
        <w:t>8</w:t>
      </w:r>
      <w:bookmarkEnd w:id="47"/>
      <w:r w:rsidR="00B05998">
        <w:rPr>
          <w:noProof/>
        </w:rPr>
        <w:fldChar w:fldCharType="end"/>
      </w:r>
    </w:p>
    <w:p w:rsidR="005553CD" w:rsidRDefault="00953DB2" w:rsidP="00953DB2">
      <w:pPr>
        <w:pStyle w:val="MainTitle-Numbered"/>
        <w:numPr>
          <w:ilvl w:val="0"/>
          <w:numId w:val="0"/>
        </w:numPr>
      </w:pPr>
      <w:bookmarkStart w:id="48" w:name="_Toc450204998"/>
      <w:bookmarkStart w:id="49" w:name="_Toc452123410"/>
      <w:r>
        <w:lastRenderedPageBreak/>
        <w:t xml:space="preserve">Lab 3:  </w:t>
      </w:r>
      <w:r w:rsidR="005553CD">
        <w:t xml:space="preserve">Angular </w:t>
      </w:r>
      <w:bookmarkEnd w:id="48"/>
      <w:r w:rsidR="005553CD">
        <w:t xml:space="preserve">UI web with Java middle ware application </w:t>
      </w:r>
      <w:r w:rsidR="00205ABA">
        <w:t>(Spring REST</w:t>
      </w:r>
      <w:r w:rsidR="005553CD">
        <w:t>)</w:t>
      </w:r>
      <w:bookmarkEnd w:id="49"/>
    </w:p>
    <w:tbl>
      <w:tblPr>
        <w:tblW w:w="8298" w:type="dxa"/>
        <w:tblInd w:w="55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52"/>
        <w:gridCol w:w="7346"/>
      </w:tblGrid>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Goals</w:t>
            </w:r>
          </w:p>
        </w:tc>
        <w:tc>
          <w:tcPr>
            <w:tcW w:w="7346" w:type="dxa"/>
          </w:tcPr>
          <w:p w:rsidR="005E3918" w:rsidRPr="005E3918" w:rsidRDefault="005E3918" w:rsidP="005E3918">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 xml:space="preserve">angular webpage and view </w:t>
            </w:r>
            <w:r w:rsidRPr="0095388B">
              <w:rPr>
                <w:rFonts w:ascii="Candara" w:hAnsi="Candara" w:cs="Arial"/>
              </w:rPr>
              <w:t xml:space="preserve"> in a browser window</w:t>
            </w:r>
            <w:r>
              <w:rPr>
                <w:rFonts w:ascii="Candara" w:hAnsi="Candara" w:cs="Arial"/>
              </w:rPr>
              <w:t xml:space="preserve"> ,with </w:t>
            </w:r>
            <w:r>
              <w:t xml:space="preserve">help of Spring RESTFUL Service </w:t>
            </w:r>
          </w:p>
        </w:tc>
      </w:tr>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Time</w:t>
            </w:r>
          </w:p>
        </w:tc>
        <w:tc>
          <w:tcPr>
            <w:tcW w:w="7346" w:type="dxa"/>
          </w:tcPr>
          <w:p w:rsidR="005E3918" w:rsidRPr="0095388B" w:rsidRDefault="005E3918" w:rsidP="00FD4AF5">
            <w:r>
              <w:t>12</w:t>
            </w:r>
            <w:r w:rsidRPr="0095388B">
              <w:t>0 minutes</w:t>
            </w:r>
          </w:p>
        </w:tc>
      </w:tr>
    </w:tbl>
    <w:p w:rsidR="005553CD" w:rsidRDefault="005553CD" w:rsidP="007B102F">
      <w:pPr>
        <w:pStyle w:val="Heading2"/>
      </w:pPr>
    </w:p>
    <w:p w:rsidR="005553CD" w:rsidRPr="007B102F" w:rsidRDefault="00FC5834" w:rsidP="007B102F">
      <w:pPr>
        <w:pStyle w:val="Heading2"/>
      </w:pPr>
      <w:bookmarkStart w:id="50" w:name="_Toc452123411"/>
      <w:r>
        <w:t>3. Creating</w:t>
      </w:r>
      <w:r w:rsidR="005553CD" w:rsidRPr="007B102F">
        <w:t xml:space="preserve"> </w:t>
      </w:r>
      <w:r w:rsidR="00205ABA">
        <w:t xml:space="preserve">a webpage </w:t>
      </w:r>
      <w:r w:rsidR="005553CD" w:rsidRPr="007B102F">
        <w:t>with angular Services &amp; using Spring as Middleware with static data</w:t>
      </w:r>
      <w:bookmarkEnd w:id="50"/>
    </w:p>
    <w:p w:rsidR="00B070C9" w:rsidRPr="00E37453" w:rsidRDefault="00B070C9" w:rsidP="00B070C9">
      <w:pPr>
        <w:pStyle w:val="ListParagraph"/>
        <w:numPr>
          <w:ilvl w:val="0"/>
          <w:numId w:val="47"/>
        </w:numPr>
      </w:pPr>
      <w:r w:rsidRPr="00E37453">
        <w:t>Refer below Java files:</w:t>
      </w:r>
    </w:p>
    <w:p w:rsidR="00B070C9" w:rsidRPr="001A4E10" w:rsidRDefault="001A4E10" w:rsidP="00B070C9">
      <w:pPr>
        <w:pStyle w:val="ListParagraph"/>
        <w:ind w:left="1080" w:firstLine="360"/>
        <w:rPr>
          <w:rStyle w:val="Hyperlink"/>
        </w:rPr>
      </w:pPr>
      <w:r>
        <w:fldChar w:fldCharType="begin"/>
      </w:r>
      <w:r>
        <w:instrText xml:space="preserve"> HYPERLINK "Product.java" </w:instrText>
      </w:r>
      <w:r>
        <w:fldChar w:fldCharType="separate"/>
      </w:r>
      <w:r w:rsidR="00B070C9" w:rsidRPr="001A4E10">
        <w:rPr>
          <w:rStyle w:val="Hyperlink"/>
        </w:rPr>
        <w:t>Product.java</w:t>
      </w:r>
    </w:p>
    <w:p w:rsidR="00B070C9" w:rsidRDefault="001A4E10" w:rsidP="00B070C9">
      <w:pPr>
        <w:pStyle w:val="ListParagraph"/>
        <w:ind w:left="1080" w:firstLine="360"/>
        <w:rPr>
          <w:rStyle w:val="Hyperlink"/>
        </w:rPr>
      </w:pPr>
      <w:r>
        <w:fldChar w:fldCharType="end"/>
      </w:r>
      <w:hyperlink r:id="rId26" w:history="1">
        <w:r w:rsidRPr="00980B10">
          <w:rPr>
            <w:rStyle w:val="Hyperlink"/>
          </w:rPr>
          <w:t>ProductDB.java</w:t>
        </w:r>
      </w:hyperlink>
    </w:p>
    <w:p w:rsidR="00EC5F79" w:rsidRDefault="00EC5F79" w:rsidP="00B070C9">
      <w:pPr>
        <w:pStyle w:val="ListParagraph"/>
        <w:ind w:left="1080" w:firstLine="360"/>
        <w:rPr>
          <w:rStyle w:val="Hyperlink"/>
        </w:rPr>
      </w:pPr>
    </w:p>
    <w:p w:rsidR="001D034B" w:rsidRDefault="001D034B" w:rsidP="001D034B">
      <w:r w:rsidRPr="005358D0">
        <w:t xml:space="preserve">Create a Product </w:t>
      </w:r>
      <w:r w:rsidR="00F67A22">
        <w:t xml:space="preserve">Spring </w:t>
      </w:r>
      <w:r w:rsidRPr="005358D0">
        <w:t>RESTful web service that will display all products to the Web service consumer.</w:t>
      </w:r>
    </w:p>
    <w:p w:rsidR="00FC5834" w:rsidRDefault="00FC5834" w:rsidP="001D034B">
      <w:pPr>
        <w:rPr>
          <w:rFonts w:eastAsia="Arial Unicode MS" w:cs="Helvetica"/>
          <w:b/>
          <w:color w:val="000000" w:themeColor="text1"/>
          <w:kern w:val="36"/>
          <w:szCs w:val="20"/>
        </w:rPr>
      </w:pPr>
    </w:p>
    <w:p w:rsidR="001D034B" w:rsidRDefault="001D034B" w:rsidP="001D034B">
      <w:pPr>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rsidR="001D034B" w:rsidRPr="00652780" w:rsidRDefault="001D034B" w:rsidP="00B070C9">
      <w:pPr>
        <w:pStyle w:val="ListParagraph"/>
        <w:ind w:left="1080" w:firstLine="360"/>
        <w:rPr>
          <w:rStyle w:val="Hyperlink"/>
        </w:rPr>
      </w:pPr>
    </w:p>
    <w:p w:rsidR="005553CD" w:rsidRDefault="005553CD" w:rsidP="005553CD"/>
    <w:p w:rsidR="005553CD" w:rsidRDefault="005553CD" w:rsidP="005553CD">
      <w:pPr>
        <w:rPr>
          <w:rFonts w:cs="Arial"/>
        </w:rPr>
      </w:pPr>
      <w:r w:rsidRPr="00212AE1">
        <w:rPr>
          <w:rFonts w:cs="Arial"/>
        </w:rPr>
        <w:t>Create a web page and display the results shown below</w:t>
      </w:r>
    </w:p>
    <w:p w:rsidR="006F7F8D" w:rsidRDefault="001A4E10" w:rsidP="006F7F8D">
      <w:pPr>
        <w:keepNext/>
      </w:pPr>
      <w:r>
        <w:rPr>
          <w:noProof/>
        </w:rPr>
        <w:drawing>
          <wp:inline distT="0" distB="0" distL="0" distR="0" wp14:anchorId="594987C0" wp14:editId="74E9ABCA">
            <wp:extent cx="326707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3114675"/>
                    </a:xfrm>
                    <a:prstGeom prst="rect">
                      <a:avLst/>
                    </a:prstGeom>
                    <a:noFill/>
                    <a:ln>
                      <a:noFill/>
                    </a:ln>
                  </pic:spPr>
                </pic:pic>
              </a:graphicData>
            </a:graphic>
          </wp:inline>
        </w:drawing>
      </w:r>
    </w:p>
    <w:p w:rsidR="002F6564" w:rsidRDefault="006F7F8D" w:rsidP="006F7F8D">
      <w:pPr>
        <w:pStyle w:val="Caption"/>
        <w:jc w:val="center"/>
      </w:pPr>
      <w:bookmarkStart w:id="51" w:name="_Toc452192534"/>
      <w:r>
        <w:t xml:space="preserve">Figure </w:t>
      </w:r>
      <w:r w:rsidR="00B05998">
        <w:fldChar w:fldCharType="begin"/>
      </w:r>
      <w:r w:rsidR="00B05998">
        <w:instrText xml:space="preserve"> SEQ Figure \* ARABIC </w:instrText>
      </w:r>
      <w:r w:rsidR="00B05998">
        <w:fldChar w:fldCharType="separate"/>
      </w:r>
      <w:r>
        <w:rPr>
          <w:noProof/>
        </w:rPr>
        <w:t>9</w:t>
      </w:r>
      <w:bookmarkEnd w:id="51"/>
      <w:r w:rsidR="00B05998">
        <w:rPr>
          <w:noProof/>
        </w:rPr>
        <w:fldChar w:fldCharType="end"/>
      </w:r>
    </w:p>
    <w:p w:rsidR="00FC5834" w:rsidRPr="00FC5834" w:rsidRDefault="00FC5834" w:rsidP="00FC5834">
      <w:pPr>
        <w:pStyle w:val="MainTitle"/>
      </w:pPr>
      <w:bookmarkStart w:id="52" w:name="_Toc452123412"/>
      <w:r w:rsidRPr="007E6D86">
        <w:t>Get the data from static database with the help of RestFul API using t</w:t>
      </w:r>
      <w:r>
        <w:t>he concept of Spring Webservice</w:t>
      </w:r>
      <w:r w:rsidRPr="007E6D86">
        <w:t>.</w:t>
      </w:r>
      <w:bookmarkEnd w:id="52"/>
      <w:r>
        <w:t xml:space="preserve"> (Note:  Refer to ProductDb.java for static data)</w:t>
      </w:r>
    </w:p>
    <w:p w:rsidR="008E6000" w:rsidRPr="007E6D86" w:rsidRDefault="008E6000" w:rsidP="005F7CE4">
      <w:pPr>
        <w:pStyle w:val="MainTitle"/>
      </w:pPr>
      <w:bookmarkStart w:id="53" w:name="_Toc452123413"/>
      <w:r w:rsidRPr="007E6D86">
        <w:t>Now When</w:t>
      </w:r>
      <w:r w:rsidR="00EC257C">
        <w:t xml:space="preserve"> </w:t>
      </w:r>
      <w:r w:rsidR="0055290D">
        <w:t xml:space="preserve">the </w:t>
      </w:r>
      <w:r w:rsidRPr="007E6D86">
        <w:t>user click</w:t>
      </w:r>
      <w:r w:rsidR="0055290D">
        <w:t>s</w:t>
      </w:r>
      <w:r w:rsidRPr="007E6D86">
        <w:t xml:space="preserve"> on Remove link</w:t>
      </w:r>
      <w:r w:rsidR="0055290D">
        <w:t>,</w:t>
      </w:r>
      <w:r w:rsidRPr="007E6D86">
        <w:t xml:space="preserve"> the row data associated with that link is going to </w:t>
      </w:r>
      <w:r w:rsidR="0055290D">
        <w:t xml:space="preserve">be </w:t>
      </w:r>
      <w:r w:rsidRPr="007E6D86">
        <w:t>delete</w:t>
      </w:r>
      <w:bookmarkEnd w:id="53"/>
      <w:r w:rsidR="0055290D">
        <w:t>d.</w:t>
      </w:r>
    </w:p>
    <w:p w:rsidR="008E6000" w:rsidRPr="007E6D86" w:rsidRDefault="008E6000" w:rsidP="005F7CE4">
      <w:pPr>
        <w:pStyle w:val="MainTitle"/>
      </w:pPr>
      <w:bookmarkStart w:id="54" w:name="_Toc452123414"/>
      <w:r w:rsidRPr="007E6D86">
        <w:t>When click</w:t>
      </w:r>
      <w:r w:rsidR="00205ABA" w:rsidRPr="007E6D86">
        <w:t xml:space="preserve">ing </w:t>
      </w:r>
      <w:r w:rsidR="00D30AF8" w:rsidRPr="007E6D86">
        <w:t xml:space="preserve">on Edit link, </w:t>
      </w:r>
      <w:r w:rsidR="0055290D">
        <w:t xml:space="preserve">the </w:t>
      </w:r>
      <w:r w:rsidR="00D30AF8" w:rsidRPr="007E6D86">
        <w:t xml:space="preserve">data </w:t>
      </w:r>
      <w:r w:rsidR="0055290D">
        <w:t>associated with that link is displayed</w:t>
      </w:r>
      <w:r w:rsidRPr="007E6D86">
        <w:t xml:space="preserve"> below In Add/Edit Product &amp; P</w:t>
      </w:r>
      <w:r w:rsidR="0055290D">
        <w:t>roduct Id field becomes</w:t>
      </w:r>
      <w:r w:rsidR="00D30AF8" w:rsidRPr="007E6D86">
        <w:t xml:space="preserve"> read only.</w:t>
      </w:r>
      <w:bookmarkEnd w:id="54"/>
    </w:p>
    <w:p w:rsidR="007E6D86" w:rsidRDefault="0055290D" w:rsidP="005F7CE4">
      <w:pPr>
        <w:pStyle w:val="MainTitle"/>
      </w:pPr>
      <w:bookmarkStart w:id="55" w:name="_Toc452123415"/>
      <w:r>
        <w:lastRenderedPageBreak/>
        <w:t>To Add the data in P</w:t>
      </w:r>
      <w:r w:rsidR="008E6000" w:rsidRPr="007E6D86">
        <w:t xml:space="preserve">roduct List </w:t>
      </w:r>
      <w:r w:rsidR="007B102F" w:rsidRPr="007E6D86">
        <w:t>we have</w:t>
      </w:r>
      <w:r>
        <w:t xml:space="preserve"> to</w:t>
      </w:r>
      <w:r w:rsidR="007B102F" w:rsidRPr="007E6D86">
        <w:t xml:space="preserve"> </w:t>
      </w:r>
      <w:r>
        <w:t>enter Product Id</w:t>
      </w:r>
      <w:r w:rsidR="00205ABA" w:rsidRPr="007E6D86">
        <w:t>,</w:t>
      </w:r>
      <w:r>
        <w:t xml:space="preserve"> Product Name and</w:t>
      </w:r>
      <w:r w:rsidR="00205ABA" w:rsidRPr="007E6D86">
        <w:t xml:space="preserve"> Price</w:t>
      </w:r>
      <w:bookmarkEnd w:id="55"/>
      <w:r>
        <w:t xml:space="preserve"> as shown -</w:t>
      </w:r>
    </w:p>
    <w:p w:rsidR="006F7F8D" w:rsidRDefault="001A4E10" w:rsidP="006F7F8D">
      <w:pPr>
        <w:pStyle w:val="MainTitle"/>
        <w:keepNext/>
      </w:pPr>
      <w:r>
        <w:rPr>
          <w:noProof/>
        </w:rPr>
        <w:drawing>
          <wp:inline distT="0" distB="0" distL="0" distR="0" wp14:anchorId="43704976" wp14:editId="45BF0F0E">
            <wp:extent cx="33528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248025"/>
                    </a:xfrm>
                    <a:prstGeom prst="rect">
                      <a:avLst/>
                    </a:prstGeom>
                    <a:noFill/>
                    <a:ln>
                      <a:noFill/>
                    </a:ln>
                  </pic:spPr>
                </pic:pic>
              </a:graphicData>
            </a:graphic>
          </wp:inline>
        </w:drawing>
      </w:r>
    </w:p>
    <w:p w:rsidR="007E6D86" w:rsidRDefault="006F7F8D" w:rsidP="006F7F8D">
      <w:pPr>
        <w:pStyle w:val="Caption"/>
        <w:jc w:val="center"/>
      </w:pPr>
      <w:bookmarkStart w:id="56" w:name="_Toc452192535"/>
      <w:r>
        <w:t xml:space="preserve">Figure </w:t>
      </w:r>
      <w:r w:rsidR="00B05998">
        <w:fldChar w:fldCharType="begin"/>
      </w:r>
      <w:r w:rsidR="00B05998">
        <w:instrText xml:space="preserve"> SEQ Figure \* ARABIC </w:instrText>
      </w:r>
      <w:r w:rsidR="00B05998">
        <w:fldChar w:fldCharType="separate"/>
      </w:r>
      <w:r>
        <w:rPr>
          <w:noProof/>
        </w:rPr>
        <w:t>10</w:t>
      </w:r>
      <w:bookmarkEnd w:id="56"/>
      <w:r w:rsidR="00B05998">
        <w:rPr>
          <w:noProof/>
        </w:rPr>
        <w:fldChar w:fldCharType="end"/>
      </w:r>
    </w:p>
    <w:p w:rsidR="006F7F8D" w:rsidRDefault="0055290D" w:rsidP="005F7CE4">
      <w:pPr>
        <w:pStyle w:val="MainTitle"/>
      </w:pPr>
      <w:r>
        <w:t xml:space="preserve">When </w:t>
      </w:r>
      <w:r w:rsidR="007E6D86">
        <w:t>Add/Edit button</w:t>
      </w:r>
      <w:r>
        <w:t xml:space="preserve"> is clicked</w:t>
      </w:r>
      <w:r w:rsidR="007E6D86">
        <w:t xml:space="preserve">, Data will be added in static database using spring Restful API &amp; data will get </w:t>
      </w:r>
      <w:r>
        <w:t xml:space="preserve">fetched </w:t>
      </w:r>
      <w:r w:rsidR="007E6D86" w:rsidRPr="007E6D86">
        <w:t>from</w:t>
      </w:r>
      <w:r>
        <w:t xml:space="preserve"> the</w:t>
      </w:r>
      <w:r w:rsidR="007E6D86" w:rsidRPr="007E6D86">
        <w:t xml:space="preserve"> static database with the help of RestFul API using the concept of Spring Webservice</w:t>
      </w:r>
      <w:r w:rsidR="007E6D86">
        <w:t xml:space="preserve"> &amp; </w:t>
      </w:r>
      <w:r>
        <w:t>displayed in the P</w:t>
      </w:r>
      <w:r w:rsidR="007E6D86">
        <w:t>roduct List</w:t>
      </w:r>
      <w:r>
        <w:t>.</w:t>
      </w:r>
      <w:r w:rsidR="007E6D86">
        <w:t xml:space="preserve"> </w:t>
      </w:r>
    </w:p>
    <w:p w:rsidR="006F7F8D" w:rsidRDefault="00EC5F79" w:rsidP="006F7F8D">
      <w:pPr>
        <w:pStyle w:val="MainTitle"/>
        <w:keepNext/>
      </w:pPr>
      <w:r>
        <w:rPr>
          <w:noProof/>
        </w:rPr>
        <w:drawing>
          <wp:inline distT="0" distB="0" distL="0" distR="0" wp14:anchorId="4DB16819" wp14:editId="29F36305">
            <wp:extent cx="32480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2667000"/>
                    </a:xfrm>
                    <a:prstGeom prst="rect">
                      <a:avLst/>
                    </a:prstGeom>
                    <a:noFill/>
                    <a:ln>
                      <a:noFill/>
                    </a:ln>
                  </pic:spPr>
                </pic:pic>
              </a:graphicData>
            </a:graphic>
          </wp:inline>
        </w:drawing>
      </w:r>
    </w:p>
    <w:p w:rsidR="001A4E10" w:rsidRDefault="006F7F8D" w:rsidP="006F7F8D">
      <w:pPr>
        <w:pStyle w:val="Caption"/>
        <w:jc w:val="center"/>
      </w:pPr>
      <w:bookmarkStart w:id="57" w:name="_Toc452192536"/>
      <w:r>
        <w:t xml:space="preserve">Figure </w:t>
      </w:r>
      <w:r w:rsidR="00B05998">
        <w:fldChar w:fldCharType="begin"/>
      </w:r>
      <w:r w:rsidR="00B05998">
        <w:instrText xml:space="preserve"> SEQ Figure \* ARABIC </w:instrText>
      </w:r>
      <w:r w:rsidR="00B05998">
        <w:fldChar w:fldCharType="separate"/>
      </w:r>
      <w:r>
        <w:rPr>
          <w:noProof/>
        </w:rPr>
        <w:t>11</w:t>
      </w:r>
      <w:bookmarkEnd w:id="57"/>
      <w:r w:rsidR="00B05998">
        <w:rPr>
          <w:noProof/>
        </w:rPr>
        <w:fldChar w:fldCharType="end"/>
      </w:r>
    </w:p>
    <w:p w:rsidR="007E6D86" w:rsidRDefault="007E6D86" w:rsidP="005F7CE4">
      <w:pPr>
        <w:pStyle w:val="MainTitle"/>
      </w:pPr>
    </w:p>
    <w:p w:rsidR="00983A0E" w:rsidRPr="00E47C8F" w:rsidRDefault="00983A0E" w:rsidP="00983A0E">
      <w:pPr>
        <w:pStyle w:val="Heading2"/>
      </w:pPr>
      <w:bookmarkStart w:id="58" w:name="_Toc448909946"/>
      <w:bookmarkStart w:id="59" w:name="_Toc451416964"/>
      <w:bookmarkEnd w:id="38"/>
      <w:r w:rsidRPr="00E47C8F">
        <w:t xml:space="preserve">Appendix </w:t>
      </w:r>
      <w:r>
        <w:t>A</w:t>
      </w:r>
      <w:r w:rsidRPr="00E47C8F">
        <w:t>: Table of Figures</w:t>
      </w:r>
      <w:bookmarkEnd w:id="58"/>
      <w:bookmarkEnd w:id="59"/>
      <w:r w:rsidRPr="00E47C8F">
        <w:t xml:space="preserve"> </w:t>
      </w:r>
    </w:p>
    <w:p w:rsidR="00983A0E" w:rsidRPr="00E47C8F" w:rsidRDefault="00983A0E" w:rsidP="00983A0E">
      <w:pPr>
        <w:rPr>
          <w:rFonts w:cs="Arial"/>
        </w:rPr>
      </w:pPr>
    </w:p>
    <w:p w:rsidR="006F7F8D" w:rsidRDefault="006F7F8D" w:rsidP="00004F15">
      <w:pPr>
        <w:pStyle w:val="TableofFigures"/>
        <w:rPr>
          <w:rFonts w:asciiTheme="minorHAnsi" w:eastAsiaTheme="minorEastAsia" w:hAnsiTheme="minorHAnsi" w:cstheme="minorBidi"/>
          <w:sz w:val="22"/>
          <w:szCs w:val="22"/>
        </w:rPr>
      </w:pPr>
      <w:r>
        <w:rPr>
          <w:rFonts w:cs="Arial"/>
        </w:rPr>
        <w:fldChar w:fldCharType="begin"/>
      </w:r>
      <w:r>
        <w:rPr>
          <w:rFonts w:cs="Arial"/>
        </w:rPr>
        <w:instrText xml:space="preserve"> TOC \h \z \c "Figure" </w:instrText>
      </w:r>
      <w:r>
        <w:rPr>
          <w:rFonts w:cs="Arial"/>
        </w:rPr>
        <w:fldChar w:fldCharType="separate"/>
      </w:r>
      <w:hyperlink w:anchor="_Toc452192526" w:history="1">
        <w:r w:rsidRPr="00503E72">
          <w:rPr>
            <w:rStyle w:val="Hyperlink"/>
          </w:rPr>
          <w:t>Figure 1</w:t>
        </w:r>
        <w:r>
          <w:rPr>
            <w:webHidden/>
          </w:rPr>
          <w:tab/>
        </w:r>
        <w:r>
          <w:rPr>
            <w:webHidden/>
          </w:rPr>
          <w:fldChar w:fldCharType="begin"/>
        </w:r>
        <w:r>
          <w:rPr>
            <w:webHidden/>
          </w:rPr>
          <w:instrText xml:space="preserve"> PAGEREF _Toc452192526 \h </w:instrText>
        </w:r>
        <w:r>
          <w:rPr>
            <w:webHidden/>
          </w:rPr>
        </w:r>
        <w:r>
          <w:rPr>
            <w:webHidden/>
          </w:rPr>
          <w:fldChar w:fldCharType="separate"/>
        </w:r>
        <w:r>
          <w:rPr>
            <w:webHidden/>
          </w:rPr>
          <w:t>5</w:t>
        </w:r>
        <w:r>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7" w:history="1">
        <w:r w:rsidR="006F7F8D" w:rsidRPr="00503E72">
          <w:rPr>
            <w:rStyle w:val="Hyperlink"/>
          </w:rPr>
          <w:t>Figure 2</w:t>
        </w:r>
        <w:r w:rsidR="006F7F8D">
          <w:rPr>
            <w:webHidden/>
          </w:rPr>
          <w:tab/>
        </w:r>
        <w:r w:rsidR="006F7F8D">
          <w:rPr>
            <w:webHidden/>
          </w:rPr>
          <w:fldChar w:fldCharType="begin"/>
        </w:r>
        <w:r w:rsidR="006F7F8D">
          <w:rPr>
            <w:webHidden/>
          </w:rPr>
          <w:instrText xml:space="preserve"> PAGEREF _Toc452192527 \h </w:instrText>
        </w:r>
        <w:r w:rsidR="006F7F8D">
          <w:rPr>
            <w:webHidden/>
          </w:rPr>
        </w:r>
        <w:r w:rsidR="006F7F8D">
          <w:rPr>
            <w:webHidden/>
          </w:rPr>
          <w:fldChar w:fldCharType="separate"/>
        </w:r>
        <w:r w:rsidR="006F7F8D">
          <w:rPr>
            <w:webHidden/>
          </w:rPr>
          <w:t>5</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8" w:history="1">
        <w:r w:rsidR="006F7F8D" w:rsidRPr="00503E72">
          <w:rPr>
            <w:rStyle w:val="Hyperlink"/>
          </w:rPr>
          <w:t>Figure 3</w:t>
        </w:r>
        <w:r w:rsidR="006F7F8D">
          <w:rPr>
            <w:webHidden/>
          </w:rPr>
          <w:tab/>
        </w:r>
        <w:r w:rsidR="006F7F8D">
          <w:rPr>
            <w:webHidden/>
          </w:rPr>
          <w:fldChar w:fldCharType="begin"/>
        </w:r>
        <w:r w:rsidR="006F7F8D">
          <w:rPr>
            <w:webHidden/>
          </w:rPr>
          <w:instrText xml:space="preserve"> PAGEREF _Toc452192528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9" w:history="1">
        <w:r w:rsidR="006F7F8D" w:rsidRPr="00503E72">
          <w:rPr>
            <w:rStyle w:val="Hyperlink"/>
          </w:rPr>
          <w:t>Figure 4</w:t>
        </w:r>
        <w:r w:rsidR="006F7F8D">
          <w:rPr>
            <w:webHidden/>
          </w:rPr>
          <w:tab/>
        </w:r>
        <w:r w:rsidR="006F7F8D">
          <w:rPr>
            <w:webHidden/>
          </w:rPr>
          <w:fldChar w:fldCharType="begin"/>
        </w:r>
        <w:r w:rsidR="006F7F8D">
          <w:rPr>
            <w:webHidden/>
          </w:rPr>
          <w:instrText xml:space="preserve"> PAGEREF _Toc452192529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0" w:history="1">
        <w:r w:rsidR="006F7F8D" w:rsidRPr="00503E72">
          <w:rPr>
            <w:rStyle w:val="Hyperlink"/>
          </w:rPr>
          <w:t>Figure 5</w:t>
        </w:r>
        <w:r w:rsidR="006F7F8D">
          <w:rPr>
            <w:webHidden/>
          </w:rPr>
          <w:tab/>
        </w:r>
        <w:r w:rsidR="006F7F8D">
          <w:rPr>
            <w:webHidden/>
          </w:rPr>
          <w:fldChar w:fldCharType="begin"/>
        </w:r>
        <w:r w:rsidR="006F7F8D">
          <w:rPr>
            <w:webHidden/>
          </w:rPr>
          <w:instrText xml:space="preserve"> PAGEREF _Toc452192530 \h </w:instrText>
        </w:r>
        <w:r w:rsidR="006F7F8D">
          <w:rPr>
            <w:webHidden/>
          </w:rPr>
        </w:r>
        <w:r w:rsidR="006F7F8D">
          <w:rPr>
            <w:webHidden/>
          </w:rPr>
          <w:fldChar w:fldCharType="separate"/>
        </w:r>
        <w:r w:rsidR="006F7F8D">
          <w:rPr>
            <w:webHidden/>
          </w:rPr>
          <w:t>7</w:t>
        </w:r>
        <w:r w:rsidR="006F7F8D">
          <w:rPr>
            <w:webHidden/>
          </w:rPr>
          <w:fldChar w:fldCharType="end"/>
        </w:r>
      </w:hyperlink>
    </w:p>
    <w:p w:rsidR="006F7F8D" w:rsidRPr="00004F15" w:rsidRDefault="00B05998" w:rsidP="00004F15">
      <w:pPr>
        <w:pStyle w:val="TableofFigures"/>
        <w:rPr>
          <w:rFonts w:asciiTheme="minorHAnsi" w:eastAsiaTheme="minorEastAsia" w:hAnsiTheme="minorHAnsi" w:cstheme="minorBidi"/>
          <w:sz w:val="22"/>
          <w:szCs w:val="22"/>
        </w:rPr>
      </w:pPr>
      <w:hyperlink w:anchor="_Toc452192531" w:history="1">
        <w:r w:rsidR="006F7F8D" w:rsidRPr="00004F15">
          <w:rPr>
            <w:rStyle w:val="Hyperlink"/>
          </w:rPr>
          <w:t>Figure 6</w:t>
        </w:r>
        <w:r w:rsidR="006F7F8D" w:rsidRPr="00004F15">
          <w:rPr>
            <w:webHidden/>
          </w:rPr>
          <w:tab/>
        </w:r>
        <w:r w:rsidR="006F7F8D" w:rsidRPr="00004F15">
          <w:rPr>
            <w:webHidden/>
          </w:rPr>
          <w:fldChar w:fldCharType="begin"/>
        </w:r>
        <w:r w:rsidR="006F7F8D" w:rsidRPr="00004F15">
          <w:rPr>
            <w:webHidden/>
          </w:rPr>
          <w:instrText xml:space="preserve"> PAGEREF _Toc452192531 \h </w:instrText>
        </w:r>
        <w:r w:rsidR="006F7F8D" w:rsidRPr="00004F15">
          <w:rPr>
            <w:webHidden/>
          </w:rPr>
        </w:r>
        <w:r w:rsidR="006F7F8D" w:rsidRPr="00004F15">
          <w:rPr>
            <w:webHidden/>
          </w:rPr>
          <w:fldChar w:fldCharType="separate"/>
        </w:r>
        <w:r w:rsidR="006F7F8D" w:rsidRPr="00004F15">
          <w:rPr>
            <w:webHidden/>
          </w:rPr>
          <w:t>8</w:t>
        </w:r>
        <w:r w:rsidR="006F7F8D" w:rsidRPr="00004F15">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2" w:history="1">
        <w:r w:rsidR="006F7F8D" w:rsidRPr="00503E72">
          <w:rPr>
            <w:rStyle w:val="Hyperlink"/>
          </w:rPr>
          <w:t>Figure 7</w:t>
        </w:r>
        <w:r w:rsidR="006F7F8D">
          <w:rPr>
            <w:webHidden/>
          </w:rPr>
          <w:tab/>
        </w:r>
        <w:r w:rsidR="006F7F8D">
          <w:rPr>
            <w:webHidden/>
          </w:rPr>
          <w:fldChar w:fldCharType="begin"/>
        </w:r>
        <w:r w:rsidR="006F7F8D">
          <w:rPr>
            <w:webHidden/>
          </w:rPr>
          <w:instrText xml:space="preserve"> PAGEREF _Toc452192532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3" w:history="1">
        <w:r w:rsidR="006F7F8D" w:rsidRPr="00503E72">
          <w:rPr>
            <w:rStyle w:val="Hyperlink"/>
          </w:rPr>
          <w:t>Figure 8</w:t>
        </w:r>
        <w:r w:rsidR="006F7F8D">
          <w:rPr>
            <w:webHidden/>
          </w:rPr>
          <w:tab/>
        </w:r>
        <w:r w:rsidR="006F7F8D">
          <w:rPr>
            <w:webHidden/>
          </w:rPr>
          <w:fldChar w:fldCharType="begin"/>
        </w:r>
        <w:r w:rsidR="006F7F8D">
          <w:rPr>
            <w:webHidden/>
          </w:rPr>
          <w:instrText xml:space="preserve"> PAGEREF _Toc452192533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4" w:history="1">
        <w:r w:rsidR="006F7F8D" w:rsidRPr="00503E72">
          <w:rPr>
            <w:rStyle w:val="Hyperlink"/>
          </w:rPr>
          <w:t>Figure 9</w:t>
        </w:r>
        <w:r w:rsidR="006F7F8D">
          <w:rPr>
            <w:webHidden/>
          </w:rPr>
          <w:tab/>
        </w:r>
        <w:r w:rsidR="006F7F8D">
          <w:rPr>
            <w:webHidden/>
          </w:rPr>
          <w:fldChar w:fldCharType="begin"/>
        </w:r>
        <w:r w:rsidR="006F7F8D">
          <w:rPr>
            <w:webHidden/>
          </w:rPr>
          <w:instrText xml:space="preserve"> PAGEREF _Toc452192534 \h </w:instrText>
        </w:r>
        <w:r w:rsidR="006F7F8D">
          <w:rPr>
            <w:webHidden/>
          </w:rPr>
        </w:r>
        <w:r w:rsidR="006F7F8D">
          <w:rPr>
            <w:webHidden/>
          </w:rPr>
          <w:fldChar w:fldCharType="separate"/>
        </w:r>
        <w:r w:rsidR="006F7F8D">
          <w:rPr>
            <w:webHidden/>
          </w:rPr>
          <w:t>9</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5" w:history="1">
        <w:r w:rsidR="006F7F8D" w:rsidRPr="00503E72">
          <w:rPr>
            <w:rStyle w:val="Hyperlink"/>
          </w:rPr>
          <w:t>Figure 10</w:t>
        </w:r>
        <w:r w:rsidR="006F7F8D">
          <w:rPr>
            <w:webHidden/>
          </w:rPr>
          <w:tab/>
        </w:r>
        <w:r w:rsidR="006F7F8D">
          <w:rPr>
            <w:webHidden/>
          </w:rPr>
          <w:fldChar w:fldCharType="begin"/>
        </w:r>
        <w:r w:rsidR="006F7F8D">
          <w:rPr>
            <w:webHidden/>
          </w:rPr>
          <w:instrText xml:space="preserve"> PAGEREF _Toc452192535 \h </w:instrText>
        </w:r>
        <w:r w:rsidR="006F7F8D">
          <w:rPr>
            <w:webHidden/>
          </w:rPr>
        </w:r>
        <w:r w:rsidR="006F7F8D">
          <w:rPr>
            <w:webHidden/>
          </w:rPr>
          <w:fldChar w:fldCharType="separate"/>
        </w:r>
        <w:r w:rsidR="006F7F8D">
          <w:rPr>
            <w:webHidden/>
          </w:rPr>
          <w:t>10</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6" w:history="1">
        <w:r w:rsidR="006F7F8D" w:rsidRPr="00503E72">
          <w:rPr>
            <w:rStyle w:val="Hyperlink"/>
          </w:rPr>
          <w:t>Figure 11</w:t>
        </w:r>
        <w:r w:rsidR="006F7F8D">
          <w:rPr>
            <w:webHidden/>
          </w:rPr>
          <w:tab/>
        </w:r>
        <w:r w:rsidR="006F7F8D">
          <w:rPr>
            <w:webHidden/>
          </w:rPr>
          <w:fldChar w:fldCharType="begin"/>
        </w:r>
        <w:r w:rsidR="006F7F8D">
          <w:rPr>
            <w:webHidden/>
          </w:rPr>
          <w:instrText xml:space="preserve"> PAGEREF _Toc452192536 \h </w:instrText>
        </w:r>
        <w:r w:rsidR="006F7F8D">
          <w:rPr>
            <w:webHidden/>
          </w:rPr>
        </w:r>
        <w:r w:rsidR="006F7F8D">
          <w:rPr>
            <w:webHidden/>
          </w:rPr>
          <w:fldChar w:fldCharType="separate"/>
        </w:r>
        <w:r w:rsidR="006F7F8D">
          <w:rPr>
            <w:webHidden/>
          </w:rPr>
          <w:t>10</w:t>
        </w:r>
        <w:r w:rsidR="006F7F8D">
          <w:rPr>
            <w:webHidden/>
          </w:rPr>
          <w:fldChar w:fldCharType="end"/>
        </w:r>
      </w:hyperlink>
    </w:p>
    <w:p w:rsidR="002F6564" w:rsidRDefault="006F7F8D" w:rsidP="00983A0E">
      <w:pPr>
        <w:pStyle w:val="MainTitle"/>
      </w:pPr>
      <w:r>
        <w:rPr>
          <w:rFonts w:eastAsia="Times New Roman" w:cs="Arial"/>
          <w:color w:val="auto"/>
          <w:kern w:val="0"/>
          <w:szCs w:val="24"/>
        </w:rPr>
        <w:fldChar w:fldCharType="end"/>
      </w:r>
      <w:bookmarkStart w:id="60" w:name="_GoBack"/>
      <w:bookmarkEnd w:id="60"/>
    </w:p>
    <w:sectPr w:rsidR="002F6564" w:rsidSect="004611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3A" w:rsidRDefault="00496D3A" w:rsidP="00753C8A">
      <w:r>
        <w:separator/>
      </w:r>
    </w:p>
  </w:endnote>
  <w:endnote w:type="continuationSeparator" w:id="0">
    <w:p w:rsidR="00496D3A" w:rsidRDefault="00496D3A"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2A7A4F" w:rsidRDefault="00FD4AF5"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B05998">
      <w:rPr>
        <w:rFonts w:cs="Arial"/>
        <w:b/>
        <w:noProof/>
        <w:sz w:val="16"/>
        <w:szCs w:val="16"/>
        <w:lang w:val="fr-FR" w:eastAsia="fr-FR"/>
      </w:rPr>
      <w:t>11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B05998">
      <w:rPr>
        <w:rFonts w:cs="Arial"/>
        <w:noProof/>
        <w:sz w:val="16"/>
        <w:szCs w:val="16"/>
        <w:lang w:val="fr-FR" w:eastAsia="fr-FR"/>
      </w:rPr>
      <w:t>11</w:t>
    </w:r>
    <w:r w:rsidRPr="002A7A4F">
      <w:rPr>
        <w:rFonts w:cs="Arial"/>
        <w:sz w:val="16"/>
        <w:szCs w:val="16"/>
        <w:lang w:val="fr-FR" w:eastAsia="fr-FR"/>
      </w:rPr>
      <w:fldChar w:fldCharType="end"/>
    </w:r>
  </w:p>
  <w:p w:rsidR="00FD4AF5" w:rsidRDefault="00FD4AF5" w:rsidP="00CC7B27">
    <w:pPr>
      <w:pStyle w:val="Footer"/>
      <w:rPr>
        <w:rStyle w:val="PageNumber"/>
        <w:rFonts w:ascii="Candara" w:hAnsi="Candara"/>
        <w:b/>
        <w:sz w:val="22"/>
        <w:szCs w:val="16"/>
      </w:rPr>
    </w:pPr>
  </w:p>
  <w:p w:rsidR="00FD4AF5" w:rsidRPr="008A040E" w:rsidRDefault="00FD4AF5" w:rsidP="008A040E">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3A" w:rsidRDefault="00496D3A" w:rsidP="00753C8A">
      <w:r>
        <w:separator/>
      </w:r>
    </w:p>
  </w:footnote>
  <w:footnote w:type="continuationSeparator" w:id="0">
    <w:p w:rsidR="00496D3A" w:rsidRDefault="00496D3A"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5D0CC0" w:rsidRDefault="00FD4AF5" w:rsidP="00311E21">
    <w:pPr>
      <w:tabs>
        <w:tab w:val="left" w:pos="8505"/>
        <w:tab w:val="left" w:pos="9639"/>
      </w:tabs>
      <w:spacing w:before="300" w:after="720"/>
      <w:ind w:firstLine="5040"/>
      <w:jc w:val="center"/>
      <w:rPr>
        <w:rFonts w:cs="Arial"/>
        <w:iCs/>
        <w:smallCaps/>
        <w:color w:val="909090"/>
        <w:sz w:val="24"/>
        <w:lang w:eastAsia="fr-FR"/>
      </w:rPr>
    </w:pPr>
    <w:r w:rsidRPr="005D0CC0">
      <w:rPr>
        <w:noProof/>
        <w:sz w:val="24"/>
      </w:rPr>
      <w:drawing>
        <wp:anchor distT="0" distB="0" distL="114300" distR="114300" simplePos="0" relativeHeight="251658240" behindDoc="0" locked="1" layoutInCell="1" allowOverlap="0" wp14:anchorId="688962D0" wp14:editId="79A0A3E5">
          <wp:simplePos x="0" y="0"/>
          <wp:positionH relativeFrom="page">
            <wp:posOffset>533400</wp:posOffset>
          </wp:positionH>
          <wp:positionV relativeFrom="page">
            <wp:posOffset>542925</wp:posOffset>
          </wp:positionV>
          <wp:extent cx="2162175" cy="533400"/>
          <wp:effectExtent l="0" t="0" r="9525" b="0"/>
          <wp:wrapNone/>
          <wp:docPr id="8"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0CC0">
      <w:rPr>
        <w:rFonts w:cs="Arial"/>
        <w:iCs/>
        <w:smallCaps/>
        <w:color w:val="909090"/>
        <w:sz w:val="24"/>
        <w:lang w:eastAsia="fr-FR"/>
      </w:rPr>
      <w:t>Angular</w:t>
    </w:r>
    <w:r>
      <w:rPr>
        <w:rFonts w:cs="Arial"/>
        <w:iCs/>
        <w:smallCaps/>
        <w:color w:val="909090"/>
        <w:sz w:val="24"/>
        <w:lang w:eastAsia="fr-FR"/>
      </w:rPr>
      <w:t xml:space="preserve"> </w:t>
    </w:r>
    <w:r w:rsidRPr="005D0CC0">
      <w:rPr>
        <w:rFonts w:cs="Arial"/>
        <w:iCs/>
        <w:smallCaps/>
        <w:color w:val="909090"/>
        <w:sz w:val="24"/>
        <w:lang w:eastAsia="fr-FR"/>
      </w:rPr>
      <w:t>JS For JEE Lab 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Default="00FD4A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06D"/>
    <w:multiLevelType w:val="hybridMultilevel"/>
    <w:tmpl w:val="FAB6A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14EC8"/>
    <w:multiLevelType w:val="hybridMultilevel"/>
    <w:tmpl w:val="3510F03E"/>
    <w:lvl w:ilvl="0" w:tplc="308CB3F6">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E266CB"/>
    <w:multiLevelType w:val="hybridMultilevel"/>
    <w:tmpl w:val="B19C5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7">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
  </w:num>
  <w:num w:numId="3">
    <w:abstractNumId w:val="9"/>
  </w:num>
  <w:num w:numId="4">
    <w:abstractNumId w:val="31"/>
  </w:num>
  <w:num w:numId="5">
    <w:abstractNumId w:val="30"/>
  </w:num>
  <w:num w:numId="6">
    <w:abstractNumId w:val="13"/>
  </w:num>
  <w:num w:numId="7">
    <w:abstractNumId w:val="33"/>
  </w:num>
  <w:num w:numId="8">
    <w:abstractNumId w:val="29"/>
  </w:num>
  <w:num w:numId="9">
    <w:abstractNumId w:val="24"/>
  </w:num>
  <w:num w:numId="10">
    <w:abstractNumId w:val="8"/>
  </w:num>
  <w:num w:numId="11">
    <w:abstractNumId w:val="6"/>
  </w:num>
  <w:num w:numId="12">
    <w:abstractNumId w:val="15"/>
  </w:num>
  <w:num w:numId="13">
    <w:abstractNumId w:val="23"/>
  </w:num>
  <w:num w:numId="14">
    <w:abstractNumId w:val="21"/>
  </w:num>
  <w:num w:numId="15">
    <w:abstractNumId w:val="20"/>
  </w:num>
  <w:num w:numId="16">
    <w:abstractNumId w:val="7"/>
  </w:num>
  <w:num w:numId="17">
    <w:abstractNumId w:val="28"/>
  </w:num>
  <w:num w:numId="18">
    <w:abstractNumId w:val="3"/>
  </w:num>
  <w:num w:numId="19">
    <w:abstractNumId w:val="10"/>
  </w:num>
  <w:num w:numId="20">
    <w:abstractNumId w:val="27"/>
  </w:num>
  <w:num w:numId="21">
    <w:abstractNumId w:val="2"/>
  </w:num>
  <w:num w:numId="22">
    <w:abstractNumId w:val="26"/>
  </w:num>
  <w:num w:numId="23">
    <w:abstractNumId w:val="33"/>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2"/>
  </w:num>
  <w:num w:numId="32">
    <w:abstractNumId w:val="12"/>
  </w:num>
  <w:num w:numId="33">
    <w:abstractNumId w:val="25"/>
  </w:num>
  <w:num w:numId="34">
    <w:abstractNumId w:val="35"/>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0"/>
  </w:num>
  <w:num w:numId="45">
    <w:abstractNumId w:val="9"/>
    <w:lvlOverride w:ilvl="0">
      <w:startOverride w:val="1"/>
    </w:lvlOverride>
  </w:num>
  <w:num w:numId="46">
    <w:abstractNumId w:val="22"/>
  </w:num>
  <w:num w:numId="4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F15"/>
    <w:rsid w:val="0000509C"/>
    <w:rsid w:val="0000668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0396"/>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508F"/>
    <w:rsid w:val="001067BA"/>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569DA"/>
    <w:rsid w:val="00162145"/>
    <w:rsid w:val="00164B57"/>
    <w:rsid w:val="0016503A"/>
    <w:rsid w:val="001664A1"/>
    <w:rsid w:val="001741A0"/>
    <w:rsid w:val="0019171A"/>
    <w:rsid w:val="00195687"/>
    <w:rsid w:val="001A18BB"/>
    <w:rsid w:val="001A4E10"/>
    <w:rsid w:val="001A6868"/>
    <w:rsid w:val="001B1628"/>
    <w:rsid w:val="001B29C2"/>
    <w:rsid w:val="001B55F0"/>
    <w:rsid w:val="001B7627"/>
    <w:rsid w:val="001B7E19"/>
    <w:rsid w:val="001C0CE6"/>
    <w:rsid w:val="001C3805"/>
    <w:rsid w:val="001C3F9B"/>
    <w:rsid w:val="001C55BE"/>
    <w:rsid w:val="001D034B"/>
    <w:rsid w:val="001D14DC"/>
    <w:rsid w:val="001D1F6E"/>
    <w:rsid w:val="001D4EDE"/>
    <w:rsid w:val="001E0935"/>
    <w:rsid w:val="001E118C"/>
    <w:rsid w:val="001F1953"/>
    <w:rsid w:val="001F2703"/>
    <w:rsid w:val="001F55C5"/>
    <w:rsid w:val="001F61E4"/>
    <w:rsid w:val="00203586"/>
    <w:rsid w:val="00205ABA"/>
    <w:rsid w:val="00207DD9"/>
    <w:rsid w:val="00212AE1"/>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1D34"/>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1E7B"/>
    <w:rsid w:val="002C658F"/>
    <w:rsid w:val="002D316D"/>
    <w:rsid w:val="002E33F5"/>
    <w:rsid w:val="002E601E"/>
    <w:rsid w:val="002E66B1"/>
    <w:rsid w:val="002F0258"/>
    <w:rsid w:val="002F13DB"/>
    <w:rsid w:val="002F1907"/>
    <w:rsid w:val="002F278A"/>
    <w:rsid w:val="002F46DF"/>
    <w:rsid w:val="002F48E7"/>
    <w:rsid w:val="002F6564"/>
    <w:rsid w:val="00302304"/>
    <w:rsid w:val="00303BB3"/>
    <w:rsid w:val="0030546C"/>
    <w:rsid w:val="00311E21"/>
    <w:rsid w:val="003138FD"/>
    <w:rsid w:val="00315861"/>
    <w:rsid w:val="00315E51"/>
    <w:rsid w:val="0032129B"/>
    <w:rsid w:val="00324B2A"/>
    <w:rsid w:val="00327059"/>
    <w:rsid w:val="003270E8"/>
    <w:rsid w:val="00334EA8"/>
    <w:rsid w:val="00337203"/>
    <w:rsid w:val="00337986"/>
    <w:rsid w:val="00340105"/>
    <w:rsid w:val="003404F2"/>
    <w:rsid w:val="00340956"/>
    <w:rsid w:val="003427D7"/>
    <w:rsid w:val="00344717"/>
    <w:rsid w:val="0034489D"/>
    <w:rsid w:val="0034646A"/>
    <w:rsid w:val="00346BCB"/>
    <w:rsid w:val="003547E0"/>
    <w:rsid w:val="003560C4"/>
    <w:rsid w:val="0035762B"/>
    <w:rsid w:val="003603BA"/>
    <w:rsid w:val="0036103E"/>
    <w:rsid w:val="003640B5"/>
    <w:rsid w:val="0036422E"/>
    <w:rsid w:val="00364788"/>
    <w:rsid w:val="00366680"/>
    <w:rsid w:val="00370554"/>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96D3A"/>
    <w:rsid w:val="004A6386"/>
    <w:rsid w:val="004A738D"/>
    <w:rsid w:val="004A7E0F"/>
    <w:rsid w:val="004B38EC"/>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290D"/>
    <w:rsid w:val="005553CD"/>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0CC0"/>
    <w:rsid w:val="005D39C5"/>
    <w:rsid w:val="005D661B"/>
    <w:rsid w:val="005D770D"/>
    <w:rsid w:val="005E3918"/>
    <w:rsid w:val="005E4E80"/>
    <w:rsid w:val="005E5A28"/>
    <w:rsid w:val="005F2911"/>
    <w:rsid w:val="005F3480"/>
    <w:rsid w:val="005F3990"/>
    <w:rsid w:val="005F7CE4"/>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14FA"/>
    <w:rsid w:val="006C2828"/>
    <w:rsid w:val="006C404C"/>
    <w:rsid w:val="006C5F72"/>
    <w:rsid w:val="006C7149"/>
    <w:rsid w:val="006D0444"/>
    <w:rsid w:val="006D09DD"/>
    <w:rsid w:val="006D7DDD"/>
    <w:rsid w:val="006E0643"/>
    <w:rsid w:val="006E06BC"/>
    <w:rsid w:val="006E13F8"/>
    <w:rsid w:val="006E2AA2"/>
    <w:rsid w:val="006E7980"/>
    <w:rsid w:val="006E79F8"/>
    <w:rsid w:val="006E7C43"/>
    <w:rsid w:val="006F3E01"/>
    <w:rsid w:val="006F519D"/>
    <w:rsid w:val="006F6248"/>
    <w:rsid w:val="006F729A"/>
    <w:rsid w:val="006F7CC1"/>
    <w:rsid w:val="006F7F8D"/>
    <w:rsid w:val="007001DA"/>
    <w:rsid w:val="00702B59"/>
    <w:rsid w:val="00705119"/>
    <w:rsid w:val="00706953"/>
    <w:rsid w:val="00711309"/>
    <w:rsid w:val="00713D46"/>
    <w:rsid w:val="007173B0"/>
    <w:rsid w:val="00724289"/>
    <w:rsid w:val="007267DE"/>
    <w:rsid w:val="00731B55"/>
    <w:rsid w:val="007324AB"/>
    <w:rsid w:val="007378DF"/>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02F"/>
    <w:rsid w:val="007B1C6D"/>
    <w:rsid w:val="007B1E89"/>
    <w:rsid w:val="007C73AC"/>
    <w:rsid w:val="007D1296"/>
    <w:rsid w:val="007E2E6D"/>
    <w:rsid w:val="007E3E67"/>
    <w:rsid w:val="007E6D86"/>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40E"/>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000"/>
    <w:rsid w:val="008E682D"/>
    <w:rsid w:val="008E688D"/>
    <w:rsid w:val="008E6E8E"/>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3051C"/>
    <w:rsid w:val="00931FF8"/>
    <w:rsid w:val="0093461C"/>
    <w:rsid w:val="0094033A"/>
    <w:rsid w:val="009453E9"/>
    <w:rsid w:val="00946E23"/>
    <w:rsid w:val="00951E16"/>
    <w:rsid w:val="00953513"/>
    <w:rsid w:val="0095388B"/>
    <w:rsid w:val="00953DB2"/>
    <w:rsid w:val="00955189"/>
    <w:rsid w:val="00957D98"/>
    <w:rsid w:val="009715E2"/>
    <w:rsid w:val="009725C3"/>
    <w:rsid w:val="009741C2"/>
    <w:rsid w:val="009767C0"/>
    <w:rsid w:val="00980306"/>
    <w:rsid w:val="00980B10"/>
    <w:rsid w:val="00981936"/>
    <w:rsid w:val="00983134"/>
    <w:rsid w:val="00983A0E"/>
    <w:rsid w:val="0099347F"/>
    <w:rsid w:val="009A1DFF"/>
    <w:rsid w:val="009A1FAC"/>
    <w:rsid w:val="009A3888"/>
    <w:rsid w:val="009A3B1B"/>
    <w:rsid w:val="009A3D12"/>
    <w:rsid w:val="009A4E24"/>
    <w:rsid w:val="009B00CC"/>
    <w:rsid w:val="009B103C"/>
    <w:rsid w:val="009B4765"/>
    <w:rsid w:val="009D4BDB"/>
    <w:rsid w:val="009D6E8C"/>
    <w:rsid w:val="009E1E9E"/>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2646"/>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A785D"/>
    <w:rsid w:val="00AB0746"/>
    <w:rsid w:val="00AB2C27"/>
    <w:rsid w:val="00AB3851"/>
    <w:rsid w:val="00AC0947"/>
    <w:rsid w:val="00AC10AB"/>
    <w:rsid w:val="00AC7695"/>
    <w:rsid w:val="00AD389F"/>
    <w:rsid w:val="00AD39F0"/>
    <w:rsid w:val="00AD6C9E"/>
    <w:rsid w:val="00AD78DC"/>
    <w:rsid w:val="00AD7DFE"/>
    <w:rsid w:val="00AE0EEB"/>
    <w:rsid w:val="00AE0F51"/>
    <w:rsid w:val="00AE12F7"/>
    <w:rsid w:val="00AE1E84"/>
    <w:rsid w:val="00AE211C"/>
    <w:rsid w:val="00AE3AED"/>
    <w:rsid w:val="00AF0678"/>
    <w:rsid w:val="00AF096E"/>
    <w:rsid w:val="00AF26E6"/>
    <w:rsid w:val="00B00B52"/>
    <w:rsid w:val="00B03AC4"/>
    <w:rsid w:val="00B04B9F"/>
    <w:rsid w:val="00B05998"/>
    <w:rsid w:val="00B062D0"/>
    <w:rsid w:val="00B070C9"/>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2C70"/>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5DBD"/>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12D3"/>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0AF8"/>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84F"/>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654"/>
    <w:rsid w:val="00E54870"/>
    <w:rsid w:val="00E62843"/>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C257C"/>
    <w:rsid w:val="00EC5F79"/>
    <w:rsid w:val="00ED0DFB"/>
    <w:rsid w:val="00ED0F0D"/>
    <w:rsid w:val="00ED165E"/>
    <w:rsid w:val="00ED1CF1"/>
    <w:rsid w:val="00ED2E8D"/>
    <w:rsid w:val="00ED4FE2"/>
    <w:rsid w:val="00ED74EA"/>
    <w:rsid w:val="00ED763B"/>
    <w:rsid w:val="00EE0B6A"/>
    <w:rsid w:val="00EE27E0"/>
    <w:rsid w:val="00EE3EA7"/>
    <w:rsid w:val="00EE3F8D"/>
    <w:rsid w:val="00EE67BD"/>
    <w:rsid w:val="00EF0AB2"/>
    <w:rsid w:val="00EF358D"/>
    <w:rsid w:val="00EF466C"/>
    <w:rsid w:val="00EF53BD"/>
    <w:rsid w:val="00EF6E3E"/>
    <w:rsid w:val="00F00C39"/>
    <w:rsid w:val="00F02157"/>
    <w:rsid w:val="00F07C22"/>
    <w:rsid w:val="00F1395D"/>
    <w:rsid w:val="00F141B4"/>
    <w:rsid w:val="00F15E2E"/>
    <w:rsid w:val="00F26272"/>
    <w:rsid w:val="00F35FCA"/>
    <w:rsid w:val="00F378C0"/>
    <w:rsid w:val="00F41739"/>
    <w:rsid w:val="00F4607A"/>
    <w:rsid w:val="00F5035A"/>
    <w:rsid w:val="00F506BD"/>
    <w:rsid w:val="00F52EC6"/>
    <w:rsid w:val="00F54B1F"/>
    <w:rsid w:val="00F54F0B"/>
    <w:rsid w:val="00F55A8F"/>
    <w:rsid w:val="00F55D29"/>
    <w:rsid w:val="00F5638A"/>
    <w:rsid w:val="00F566B7"/>
    <w:rsid w:val="00F6156A"/>
    <w:rsid w:val="00F635DC"/>
    <w:rsid w:val="00F63721"/>
    <w:rsid w:val="00F65359"/>
    <w:rsid w:val="00F67A22"/>
    <w:rsid w:val="00F72936"/>
    <w:rsid w:val="00F7352F"/>
    <w:rsid w:val="00F740FB"/>
    <w:rsid w:val="00F84698"/>
    <w:rsid w:val="00F862AF"/>
    <w:rsid w:val="00F86F0C"/>
    <w:rsid w:val="00F87BF2"/>
    <w:rsid w:val="00F87C87"/>
    <w:rsid w:val="00F9166E"/>
    <w:rsid w:val="00F91D3F"/>
    <w:rsid w:val="00FA36A3"/>
    <w:rsid w:val="00FA3D5D"/>
    <w:rsid w:val="00FA4B86"/>
    <w:rsid w:val="00FA75FE"/>
    <w:rsid w:val="00FB1866"/>
    <w:rsid w:val="00FB3813"/>
    <w:rsid w:val="00FB3F68"/>
    <w:rsid w:val="00FC20AA"/>
    <w:rsid w:val="00FC5834"/>
    <w:rsid w:val="00FD0AF1"/>
    <w:rsid w:val="00FD4AF5"/>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docs.angularjs.org/api" TargetMode="External"/><Relationship Id="rId18" Type="http://schemas.openxmlformats.org/officeDocument/2006/relationships/image" Target="media/image4.png"/><Relationship Id="rId26" Type="http://schemas.openxmlformats.org/officeDocument/2006/relationships/hyperlink" Target="ProductDB.java"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Lab02.txt" TargetMode="External"/><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Props1.xml><?xml version="1.0" encoding="utf-8"?>
<ds:datastoreItem xmlns:ds="http://schemas.openxmlformats.org/officeDocument/2006/customXml" ds:itemID="{4A3DC7DF-C5D6-46D8-B58C-A0D5A5551B57}"/>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5E98C9CA-1D5E-49D9-BC38-16A65F98804E}"/>
</file>

<file path=customXml/itemProps5.xml><?xml version="1.0" encoding="utf-8"?>
<ds:datastoreItem xmlns:ds="http://schemas.openxmlformats.org/officeDocument/2006/customXml" ds:itemID="{B40EDB2D-A63B-4FF0-86C0-A1F173B4409F}"/>
</file>

<file path=docProps/app.xml><?xml version="1.0" encoding="utf-8"?>
<Properties xmlns="http://schemas.openxmlformats.org/officeDocument/2006/extended-properties" xmlns:vt="http://schemas.openxmlformats.org/officeDocument/2006/docPropsVTypes">
  <Template>CoursewareTemplates</Template>
  <TotalTime>678</TotalTime>
  <Pages>11</Pages>
  <Words>881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Uma M Ponniamman</cp:lastModifiedBy>
  <cp:revision>29</cp:revision>
  <cp:lastPrinted>2008-09-20T07:53:00Z</cp:lastPrinted>
  <dcterms:created xsi:type="dcterms:W3CDTF">2016-05-16T05:33:00Z</dcterms:created>
  <dcterms:modified xsi:type="dcterms:W3CDTF">2016-05-31T08:34:00Z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